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9A3571">
        <w:rPr>
          <w:rFonts w:hint="eastAsia"/>
          <w:lang w:eastAsia="zh-CN"/>
        </w:rPr>
        <w:t>新增图书分类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9A3571">
        <w:rPr>
          <w:rFonts w:hint="eastAsia"/>
          <w:lang w:eastAsia="zh-CN"/>
        </w:rPr>
        <w:t>新增图书分类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8B2FF6" w:rsidRDefault="002866D7" w:rsidP="0059232E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新增</w:t>
            </w:r>
            <w:r w:rsidR="009A3571">
              <w:rPr>
                <w:rFonts w:hint="eastAsia"/>
                <w:sz w:val="21"/>
                <w:lang w:eastAsia="zh-CN"/>
              </w:rPr>
              <w:t>悬疑</w:t>
            </w:r>
          </w:p>
        </w:tc>
        <w:tc>
          <w:tcPr>
            <w:tcW w:w="4642" w:type="dxa"/>
          </w:tcPr>
          <w:p w:rsidR="007E413C" w:rsidRPr="008B2FF6" w:rsidRDefault="002866D7" w:rsidP="009A3571">
            <w:pPr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新增分类成功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小说分类为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民国小说</w:t>
            </w:r>
          </w:p>
        </w:tc>
        <w:tc>
          <w:tcPr>
            <w:tcW w:w="4642" w:type="dxa"/>
          </w:tcPr>
          <w:p w:rsidR="002B2E01" w:rsidRPr="00E453E7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修改分类成功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删除哲学分类</w:t>
            </w:r>
          </w:p>
        </w:tc>
        <w:tc>
          <w:tcPr>
            <w:tcW w:w="4642" w:type="dxa"/>
          </w:tcPr>
          <w:p w:rsidR="002B2E01" w:rsidRPr="00E453E7" w:rsidRDefault="002866D7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删除分类成功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59D" w:rsidRDefault="00E8459D">
      <w:r>
        <w:separator/>
      </w:r>
    </w:p>
  </w:endnote>
  <w:endnote w:type="continuationSeparator" w:id="0">
    <w:p w:rsidR="00E8459D" w:rsidRDefault="00E8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F4131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F4131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59D" w:rsidRDefault="00E8459D">
      <w:r>
        <w:separator/>
      </w:r>
    </w:p>
  </w:footnote>
  <w:footnote w:type="continuationSeparator" w:id="0">
    <w:p w:rsidR="00E8459D" w:rsidRDefault="00E84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E7FB8"/>
    <w:rsid w:val="001B0401"/>
    <w:rsid w:val="00232C0A"/>
    <w:rsid w:val="002866D7"/>
    <w:rsid w:val="002B2E01"/>
    <w:rsid w:val="0032567A"/>
    <w:rsid w:val="00342E2E"/>
    <w:rsid w:val="00382609"/>
    <w:rsid w:val="003F6E81"/>
    <w:rsid w:val="004F3649"/>
    <w:rsid w:val="0059232E"/>
    <w:rsid w:val="005A3A74"/>
    <w:rsid w:val="00600511"/>
    <w:rsid w:val="006260B2"/>
    <w:rsid w:val="0073557E"/>
    <w:rsid w:val="007E413C"/>
    <w:rsid w:val="00850C93"/>
    <w:rsid w:val="008B2FF6"/>
    <w:rsid w:val="00920C4B"/>
    <w:rsid w:val="00972D5C"/>
    <w:rsid w:val="009A3571"/>
    <w:rsid w:val="009B1552"/>
    <w:rsid w:val="009F4131"/>
    <w:rsid w:val="00A4477E"/>
    <w:rsid w:val="00AB1676"/>
    <w:rsid w:val="00B25F9C"/>
    <w:rsid w:val="00B55FA5"/>
    <w:rsid w:val="00CA0CE8"/>
    <w:rsid w:val="00CC3D8B"/>
    <w:rsid w:val="00D60FB0"/>
    <w:rsid w:val="00D956E9"/>
    <w:rsid w:val="00E453E7"/>
    <w:rsid w:val="00E8459D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104</Words>
  <Characters>597</Characters>
  <Application>Microsoft Office Word</Application>
  <DocSecurity>0</DocSecurity>
  <Lines>4</Lines>
  <Paragraphs>1</Paragraphs>
  <ScaleCrop>false</ScaleCrop>
  <Company>&lt;Company Name&gt;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2017-09-10T02:56:00Z</dcterms:created>
  <dcterms:modified xsi:type="dcterms:W3CDTF">2017-09-10T02:56:00Z</dcterms:modified>
</cp:coreProperties>
</file>