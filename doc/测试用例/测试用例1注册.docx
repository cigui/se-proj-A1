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:rsidR="00B55FA5" w:rsidRDefault="00B55FA5">
      <w:pPr>
        <w:pStyle w:val="a3"/>
        <w:rPr>
          <w:lang w:eastAsia="zh-C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测试用例修改稿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984263">
        <w:lastRenderedPageBreak/>
        <w:fldChar w:fldCharType="begin"/>
      </w:r>
      <w:r w:rsidR="00984263">
        <w:instrText xml:space="preserve"> TITLE  \* MERGEFORMAT </w:instrText>
      </w:r>
      <w:r w:rsidR="00984263"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 w:rsidR="00984263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110843658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用于测试注册功能的测试用例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r>
        <w:rPr>
          <w:rFonts w:hint="eastAsia"/>
          <w:lang w:eastAsia="zh-CN"/>
        </w:rPr>
        <w:t>用于测试注册功能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2B2E0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788" w:type="dxa"/>
          </w:tcPr>
          <w:p w:rsidR="002B2E01" w:rsidRDefault="002B2E01" w:rsidP="002B2E0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hyperlink r:id="rId9" w:history="1">
              <w:r w:rsidRPr="00C110F1">
                <w:rPr>
                  <w:rStyle w:val="ae"/>
                  <w:rFonts w:hint="eastAsia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rFonts w:hint="eastAsia"/>
                <w:lang w:eastAsia="zh-CN"/>
              </w:rPr>
              <w:t>，上海，上海，闵行，</w:t>
            </w:r>
            <w:r w:rsidR="00A9607A">
              <w:rPr>
                <w:rFonts w:hint="eastAsia"/>
                <w:lang w:eastAsia="zh-CN"/>
              </w:rPr>
              <w:t>男，</w:t>
            </w:r>
            <w:bookmarkStart w:id="15" w:name="_GoBack"/>
            <w:bookmarkEnd w:id="15"/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注册成功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lang w:eastAsia="zh-CN"/>
              </w:rPr>
              <w:t>66666666666666666</w:t>
            </w:r>
            <w:r>
              <w:rPr>
                <w:rFonts w:hint="eastAsia"/>
                <w:lang w:eastAsia="zh-CN"/>
              </w:rPr>
              <w:t>，</w:t>
            </w:r>
            <w:hyperlink r:id="rId10" w:history="1">
              <w:r w:rsidRPr="00C110F1">
                <w:rPr>
                  <w:rStyle w:val="ae"/>
                  <w:rFonts w:hint="eastAsia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rFonts w:hint="eastAsia"/>
                <w:lang w:eastAsia="zh-CN"/>
              </w:rPr>
              <w:t>，上海，上海，闵行，</w:t>
            </w:r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P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注册失败，用户名过长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hyperlink r:id="rId11" w:history="1">
              <w:r w:rsidRPr="00C110F1">
                <w:rPr>
                  <w:rStyle w:val="ae"/>
                  <w:rFonts w:hint="eastAsia"/>
                  <w:lang w:eastAsia="zh-CN"/>
                </w:rPr>
                <w:t>531054904@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rFonts w:hint="eastAsia"/>
                <w:lang w:eastAsia="zh-CN"/>
              </w:rPr>
              <w:t>，上海，上海，闵行，</w:t>
            </w:r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P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注册失败，邮箱错误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r w:rsidRPr="002B2E01">
              <w:rPr>
                <w:rFonts w:hint="eastAsia"/>
                <w:lang w:eastAsia="zh-CN"/>
              </w:rPr>
              <w:t>531054904@qq.com</w:t>
            </w:r>
            <w:r w:rsidRPr="002B2E01">
              <w:rPr>
                <w:rFonts w:hint="eastAsia"/>
                <w:lang w:eastAsia="zh-CN"/>
              </w:rPr>
              <w:t>，</w:t>
            </w:r>
            <w:r w:rsidRPr="002B2E01">
              <w:rPr>
                <w:rFonts w:hint="eastAsia"/>
                <w:lang w:eastAsia="zh-CN"/>
              </w:rPr>
              <w:t>12345</w:t>
            </w:r>
            <w:r>
              <w:rPr>
                <w:rFonts w:hint="eastAsia"/>
                <w:lang w:eastAsia="zh-CN"/>
              </w:rPr>
              <w:t>,12345</w:t>
            </w:r>
            <w:r>
              <w:rPr>
                <w:rFonts w:hint="eastAsia"/>
                <w:lang w:eastAsia="zh-CN"/>
              </w:rPr>
              <w:t>，上海，上海，闵行，</w:t>
            </w:r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P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注册失败，密码过短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hyperlink r:id="rId12" w:history="1">
              <w:r w:rsidRPr="00C110F1">
                <w:rPr>
                  <w:rStyle w:val="ae"/>
                  <w:rFonts w:hint="eastAsia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rFonts w:hint="eastAsia"/>
                <w:lang w:eastAsia="zh-CN"/>
              </w:rPr>
              <w:t>，，</w:t>
            </w:r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P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注册失败，未填写地址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hyperlink r:id="rId13" w:history="1">
              <w:r w:rsidRPr="00C110F1">
                <w:rPr>
                  <w:rStyle w:val="ae"/>
                  <w:rFonts w:hint="eastAsia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，上海，上海，闵行，</w:t>
            </w:r>
            <w:r>
              <w:rPr>
                <w:rFonts w:hint="eastAsia"/>
                <w:lang w:eastAsia="zh-CN"/>
              </w:rPr>
              <w:t>1.jpeg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560kb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P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注册失败，两次密码不一致</w:t>
            </w:r>
          </w:p>
        </w:tc>
      </w:tr>
      <w:tr w:rsidR="002B2E01" w:rsidTr="002B2E01">
        <w:trPr>
          <w:trHeight w:val="567"/>
        </w:trPr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，</w:t>
            </w:r>
            <w:hyperlink r:id="rId14" w:history="1">
              <w:r w:rsidRPr="00C110F1">
                <w:rPr>
                  <w:rStyle w:val="ae"/>
                  <w:rFonts w:hint="eastAsia"/>
                  <w:lang w:eastAsia="zh-CN"/>
                </w:rPr>
                <w:t>531054904@qq.com</w:t>
              </w:r>
              <w:r w:rsidRPr="00C110F1">
                <w:rPr>
                  <w:rStyle w:val="ae"/>
                  <w:rFonts w:hint="eastAsia"/>
                  <w:lang w:eastAsia="zh-CN"/>
                </w:rPr>
                <w:t>，</w:t>
              </w:r>
              <w:r w:rsidRPr="00C110F1">
                <w:rPr>
                  <w:rStyle w:val="ae"/>
                  <w:rFonts w:hint="eastAsia"/>
                  <w:lang w:eastAsia="zh-CN"/>
                </w:rPr>
                <w:t>123456,123456</w:t>
              </w:r>
            </w:hyperlink>
            <w:r>
              <w:rPr>
                <w:rFonts w:hint="eastAsia"/>
                <w:lang w:eastAsia="zh-CN"/>
              </w:rPr>
              <w:t>，上海，上海，闵行，</w:t>
            </w:r>
            <w:r>
              <w:rPr>
                <w:rFonts w:hint="eastAsia"/>
                <w:lang w:eastAsia="zh-CN"/>
              </w:rPr>
              <w:t>2.jpeg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6mb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788" w:type="dxa"/>
          </w:tcPr>
          <w:p w:rsidR="002B2E01" w:rsidRDefault="002B2E01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注册失败，头像文件过大</w:t>
            </w:r>
          </w:p>
        </w:tc>
      </w:tr>
    </w:tbl>
    <w:p w:rsidR="0059232E" w:rsidRPr="009B1552" w:rsidRDefault="0059232E" w:rsidP="0059232E">
      <w:pPr>
        <w:rPr>
          <w:lang w:eastAsia="zh-CN"/>
        </w:rPr>
      </w:pPr>
    </w:p>
    <w:p w:rsidR="0059232E" w:rsidRPr="0059232E" w:rsidRDefault="0059232E" w:rsidP="0059232E">
      <w:pPr>
        <w:rPr>
          <w:lang w:eastAsia="zh-CN"/>
        </w:rPr>
      </w:pPr>
    </w:p>
    <w:sectPr w:rsidR="0059232E" w:rsidRPr="0059232E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263" w:rsidRDefault="00984263">
      <w:r>
        <w:separator/>
      </w:r>
    </w:p>
  </w:endnote>
  <w:endnote w:type="continuationSeparator" w:id="0">
    <w:p w:rsidR="00984263" w:rsidRDefault="0098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r w:rsidR="00984263">
            <w:fldChar w:fldCharType="begin"/>
          </w:r>
          <w:r w:rsidR="00984263">
            <w:instrText xml:space="preserve"> DOCPROPERTY "Company"  \* MERGEFORMAT </w:instrText>
          </w:r>
          <w:r w:rsidR="00984263">
            <w:fldChar w:fldCharType="separate"/>
          </w:r>
          <w:r w:rsidR="00600511">
            <w:t>&lt;SJTU C</w:t>
          </w:r>
          <w:r w:rsidR="00600511">
            <w:rPr>
              <w:rFonts w:hint="eastAsia"/>
              <w:lang w:eastAsia="zh-CN"/>
            </w:rPr>
            <w:t>ompany</w:t>
          </w:r>
          <w:r w:rsidR="00600511">
            <w:t>&gt;</w:t>
          </w:r>
          <w:r w:rsidR="0098426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07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9607A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9607A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263" w:rsidRDefault="00984263">
      <w:r>
        <w:separator/>
      </w:r>
    </w:p>
  </w:footnote>
  <w:footnote w:type="continuationSeparator" w:id="0">
    <w:p w:rsidR="00984263" w:rsidRDefault="0098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c>
        <w:tcPr>
          <w:tcW w:w="6379" w:type="dxa"/>
        </w:tcPr>
        <w:p w:rsidR="001B0401" w:rsidRDefault="00984263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9E06DD"/>
    <w:multiLevelType w:val="multilevel"/>
    <w:tmpl w:val="02B650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1B0401"/>
    <w:rsid w:val="00232C0A"/>
    <w:rsid w:val="002B2E01"/>
    <w:rsid w:val="0032567A"/>
    <w:rsid w:val="00342E2E"/>
    <w:rsid w:val="00382609"/>
    <w:rsid w:val="003F6E81"/>
    <w:rsid w:val="00441ABA"/>
    <w:rsid w:val="004F3649"/>
    <w:rsid w:val="0059232E"/>
    <w:rsid w:val="00600511"/>
    <w:rsid w:val="00850C93"/>
    <w:rsid w:val="00984263"/>
    <w:rsid w:val="009B1552"/>
    <w:rsid w:val="00A9607A"/>
    <w:rsid w:val="00B55FA5"/>
    <w:rsid w:val="00CA0CE8"/>
    <w:rsid w:val="00F449B6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55914B-23CE-4BAD-9754-5F8B313F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531054904@qq.com&#65292;123456,123456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531054904@qq.com&#65292;123456,123456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531054904@qq.com&#65292;123456,12345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531054904@qq.com&#65292;123456,12345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531054904@qq.com&#65292;123456,123456" TargetMode="External"/><Relationship Id="rId14" Type="http://schemas.openxmlformats.org/officeDocument/2006/relationships/hyperlink" Target="mailto:531054904@qq.com&#65292;123456,12345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44</TotalTime>
  <Pages>4</Pages>
  <Words>213</Words>
  <Characters>1217</Characters>
  <Application>Microsoft Office Word</Application>
  <DocSecurity>0</DocSecurity>
  <Lines>10</Lines>
  <Paragraphs>2</Paragraphs>
  <ScaleCrop>false</ScaleCrop>
  <Company>&lt;Company Name&gt;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1899-12-31T16:00:00Z</cp:lastPrinted>
  <dcterms:created xsi:type="dcterms:W3CDTF">2017-09-10T01:04:00Z</dcterms:created>
  <dcterms:modified xsi:type="dcterms:W3CDTF">2017-09-10T02:13:00Z</dcterms:modified>
</cp:coreProperties>
</file>