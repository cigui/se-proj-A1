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73557E">
        <w:rPr>
          <w:rFonts w:hint="eastAsia"/>
          <w:lang w:eastAsia="zh-CN"/>
        </w:rPr>
        <w:t>email</w:t>
      </w:r>
      <w:r w:rsidR="0073557E"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8B2FF6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9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，上海，上海，闵行，男，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642" w:type="dxa"/>
          </w:tcPr>
          <w:p w:rsidR="002B2E01" w:rsidRDefault="008B2FF6" w:rsidP="0059232E">
            <w:pPr>
              <w:rPr>
                <w:sz w:val="21"/>
                <w:lang w:eastAsia="zh-CN"/>
              </w:rPr>
            </w:pPr>
            <w:hyperlink r:id="rId10" w:history="1">
              <w:r w:rsidRPr="00C110F1">
                <w:rPr>
                  <w:rStyle w:val="ae"/>
                  <w:rFonts w:hint="eastAsia"/>
                  <w:sz w:val="21"/>
                  <w:lang w:eastAsia="zh-CN"/>
                </w:rPr>
                <w:t>发送邮件到</w:t>
              </w:r>
              <w:r w:rsidRPr="00C110F1">
                <w:rPr>
                  <w:rStyle w:val="ae"/>
                  <w:rFonts w:hint="eastAsia"/>
                  <w:sz w:val="21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sz w:val="21"/>
                  <w:lang w:eastAsia="zh-CN"/>
                </w:rPr>
                <w:t>，成功进行邮箱</w:t>
              </w:r>
            </w:hyperlink>
            <w:r>
              <w:rPr>
                <w:rFonts w:hint="eastAsia"/>
                <w:sz w:val="21"/>
                <w:lang w:eastAsia="zh-CN"/>
              </w:rPr>
              <w:t xml:space="preserve"> </w:t>
            </w:r>
          </w:p>
          <w:p w:rsidR="008B2FF6" w:rsidRPr="008B2FF6" w:rsidRDefault="008B2FF6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验证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A4477E" w:rsidRDefault="002B2E01" w:rsidP="0059232E">
            <w:pPr>
              <w:rPr>
                <w:rFonts w:hint="eastAsia"/>
                <w:lang w:eastAsia="zh-CN"/>
              </w:rPr>
            </w:pP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A4477E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306" w:rsidRDefault="00860306">
      <w:r>
        <w:separator/>
      </w:r>
    </w:p>
  </w:endnote>
  <w:endnote w:type="continuationSeparator" w:id="0">
    <w:p w:rsidR="00860306" w:rsidRDefault="0086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B2FF6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B2FF6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306" w:rsidRDefault="00860306">
      <w:r>
        <w:separator/>
      </w:r>
    </w:p>
  </w:footnote>
  <w:footnote w:type="continuationSeparator" w:id="0">
    <w:p w:rsidR="00860306" w:rsidRDefault="0086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1B0401"/>
    <w:rsid w:val="00232C0A"/>
    <w:rsid w:val="002B2E01"/>
    <w:rsid w:val="0032567A"/>
    <w:rsid w:val="00342E2E"/>
    <w:rsid w:val="00382609"/>
    <w:rsid w:val="003F6E81"/>
    <w:rsid w:val="004F3649"/>
    <w:rsid w:val="0059232E"/>
    <w:rsid w:val="00600511"/>
    <w:rsid w:val="006260B2"/>
    <w:rsid w:val="0073557E"/>
    <w:rsid w:val="00850C93"/>
    <w:rsid w:val="00860306"/>
    <w:rsid w:val="008B2FF6"/>
    <w:rsid w:val="00920C4B"/>
    <w:rsid w:val="009B1552"/>
    <w:rsid w:val="00A4477E"/>
    <w:rsid w:val="00B55FA5"/>
    <w:rsid w:val="00CA0CE8"/>
    <w:rsid w:val="00F449B6"/>
    <w:rsid w:val="00F70BBD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&#21457;&#36865;&#37038;&#20214;&#21040;531054904@qq.com&#65292;&#25104;&#21151;&#36827;&#34892;&#37038;&#3166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31054904@qq.com&#65292;123456,123456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8</TotalTime>
  <Pages>4</Pages>
  <Words>127</Words>
  <Characters>725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2017-09-10T02:19:00Z</dcterms:created>
  <dcterms:modified xsi:type="dcterms:W3CDTF">2017-09-10T02:28:00Z</dcterms:modified>
</cp:coreProperties>
</file>