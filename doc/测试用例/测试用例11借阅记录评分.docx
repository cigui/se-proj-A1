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E3851">
        <w:rPr>
          <w:rFonts w:hint="eastAsia"/>
          <w:lang w:eastAsia="zh-CN"/>
        </w:rPr>
        <w:t>借阅记录评分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9E3851">
        <w:rPr>
          <w:rFonts w:hint="eastAsia"/>
          <w:lang w:eastAsia="zh-CN"/>
        </w:rPr>
        <w:t>借阅记录评分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对于《神奇动物在哪里》借阅记录评分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分</w:t>
            </w:r>
          </w:p>
        </w:tc>
        <w:tc>
          <w:tcPr>
            <w:tcW w:w="4642" w:type="dxa"/>
          </w:tcPr>
          <w:p w:rsidR="002B2E01" w:rsidRPr="00E453E7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对于《神奇动物在哪里》借阅记录评分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分</w:t>
            </w:r>
          </w:p>
        </w:tc>
        <w:tc>
          <w:tcPr>
            <w:tcW w:w="4642" w:type="dxa"/>
          </w:tcPr>
          <w:p w:rsidR="002B2E01" w:rsidRPr="009E385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对于《神奇动物在哪里》借阅记录评分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分</w:t>
            </w:r>
          </w:p>
        </w:tc>
        <w:tc>
          <w:tcPr>
            <w:tcW w:w="4642" w:type="dxa"/>
          </w:tcPr>
          <w:p w:rsidR="002B2E01" w:rsidRPr="009E385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评分成功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对于《神奇动物在哪里》借阅记录评分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分</w:t>
            </w:r>
          </w:p>
        </w:tc>
        <w:tc>
          <w:tcPr>
            <w:tcW w:w="4642" w:type="dxa"/>
          </w:tcPr>
          <w:p w:rsidR="002B2E01" w:rsidRPr="009E385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评分失败，不属于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分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对于《神奇动物在哪里》借阅记录评分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rFonts w:hint="eastAsia"/>
                <w:lang w:eastAsia="zh-CN"/>
              </w:rPr>
              <w:t>分</w:t>
            </w:r>
          </w:p>
        </w:tc>
        <w:tc>
          <w:tcPr>
            <w:tcW w:w="4642" w:type="dxa"/>
          </w:tcPr>
          <w:p w:rsidR="002B2E01" w:rsidRPr="00E453E7" w:rsidRDefault="009E3851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评分失败，不属于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到</w:t>
            </w:r>
            <w:r>
              <w:rPr>
                <w:rFonts w:hint="eastAsia"/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>分</w:t>
            </w:r>
            <w:bookmarkStart w:id="15" w:name="_GoBack"/>
            <w:bookmarkEnd w:id="15"/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48F" w:rsidRDefault="003A548F">
      <w:r>
        <w:separator/>
      </w:r>
    </w:p>
  </w:endnote>
  <w:endnote w:type="continuationSeparator" w:id="0">
    <w:p w:rsidR="003A548F" w:rsidRDefault="003A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9E385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9E3851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48F" w:rsidRDefault="003A548F">
      <w:r>
        <w:separator/>
      </w:r>
    </w:p>
  </w:footnote>
  <w:footnote w:type="continuationSeparator" w:id="0">
    <w:p w:rsidR="003A548F" w:rsidRDefault="003A5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211219"/>
    <w:rsid w:val="00232C0A"/>
    <w:rsid w:val="002866D7"/>
    <w:rsid w:val="002B2E01"/>
    <w:rsid w:val="0032567A"/>
    <w:rsid w:val="00342E2E"/>
    <w:rsid w:val="00382609"/>
    <w:rsid w:val="003A548F"/>
    <w:rsid w:val="003F6E81"/>
    <w:rsid w:val="00493414"/>
    <w:rsid w:val="004F3649"/>
    <w:rsid w:val="0059232E"/>
    <w:rsid w:val="005A3A74"/>
    <w:rsid w:val="00600511"/>
    <w:rsid w:val="006260B2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B1676"/>
    <w:rsid w:val="00B25F9C"/>
    <w:rsid w:val="00B55FA5"/>
    <w:rsid w:val="00C42DCB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118</Words>
  <Characters>675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2017-09-10T05:38:00Z</dcterms:created>
  <dcterms:modified xsi:type="dcterms:W3CDTF">2017-09-10T05:38:00Z</dcterms:modified>
</cp:coreProperties>
</file>