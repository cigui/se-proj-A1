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FE0092">
        <w:rPr>
          <w:rFonts w:hint="eastAsia"/>
          <w:lang w:eastAsia="zh-CN"/>
        </w:rPr>
        <w:t>审核</w:t>
      </w:r>
      <w:r w:rsidR="00D60FB0">
        <w:rPr>
          <w:rFonts w:hint="eastAsia"/>
          <w:lang w:eastAsia="zh-CN"/>
        </w:rPr>
        <w:t>图书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FE0092">
        <w:rPr>
          <w:rFonts w:hint="eastAsia"/>
          <w:lang w:eastAsia="zh-CN"/>
        </w:rPr>
        <w:t>审核</w:t>
      </w:r>
      <w:r w:rsidR="00D60FB0">
        <w:rPr>
          <w:rFonts w:hint="eastAsia"/>
          <w:lang w:eastAsia="zh-CN"/>
        </w:rPr>
        <w:t>图书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FE0092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，哈利波特与魔法石头，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zh-CN"/>
              </w:rPr>
              <w:t>97802003343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zh-CN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  <w:lang w:eastAsia="zh-CN"/>
              </w:rPr>
              <w:t>，通过</w:t>
            </w:r>
          </w:p>
        </w:tc>
        <w:tc>
          <w:tcPr>
            <w:tcW w:w="4642" w:type="dxa"/>
          </w:tcPr>
          <w:p w:rsidR="008B2FF6" w:rsidRDefault="00FE0092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成功通过审核</w:t>
            </w:r>
          </w:p>
          <w:p w:rsidR="007E413C" w:rsidRPr="008B2FF6" w:rsidRDefault="007E413C" w:rsidP="0059232E">
            <w:pPr>
              <w:rPr>
                <w:rFonts w:hint="eastAsia"/>
                <w:sz w:val="21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FE0092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，哈利波特与魔法石头，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zh-CN"/>
              </w:rPr>
              <w:t>978020033430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  <w:lang w:eastAsia="zh-CN"/>
              </w:rPr>
              <w:t>不通过</w:t>
            </w:r>
          </w:p>
        </w:tc>
        <w:tc>
          <w:tcPr>
            <w:tcW w:w="4642" w:type="dxa"/>
          </w:tcPr>
          <w:p w:rsidR="002B2E01" w:rsidRPr="00E453E7" w:rsidRDefault="00FE0092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成功拒绝通过审核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68" w:rsidRDefault="00222568">
      <w:r>
        <w:separator/>
      </w:r>
    </w:p>
  </w:endnote>
  <w:endnote w:type="continuationSeparator" w:id="0">
    <w:p w:rsidR="00222568" w:rsidRDefault="0022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E0092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E0092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68" w:rsidRDefault="00222568">
      <w:r>
        <w:separator/>
      </w:r>
    </w:p>
  </w:footnote>
  <w:footnote w:type="continuationSeparator" w:id="0">
    <w:p w:rsidR="00222568" w:rsidRDefault="00222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E7FB8"/>
    <w:rsid w:val="001B0401"/>
    <w:rsid w:val="00222568"/>
    <w:rsid w:val="00232C0A"/>
    <w:rsid w:val="002B2E01"/>
    <w:rsid w:val="0032567A"/>
    <w:rsid w:val="00342E2E"/>
    <w:rsid w:val="00382609"/>
    <w:rsid w:val="003F6E81"/>
    <w:rsid w:val="004F3649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B1552"/>
    <w:rsid w:val="00A4477E"/>
    <w:rsid w:val="00AB1676"/>
    <w:rsid w:val="00B55FA5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4</TotalTime>
  <Pages>4</Pages>
  <Words>108</Words>
  <Characters>618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2017-09-10T02:48:00Z</dcterms:created>
  <dcterms:modified xsi:type="dcterms:W3CDTF">2017-09-10T02:52:00Z</dcterms:modified>
</cp:coreProperties>
</file>