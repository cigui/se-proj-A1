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</w:t>
            </w:r>
            <w:r>
              <w:t>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600511">
        <w:rPr>
          <w:rFonts w:hint="eastAsia"/>
        </w:rPr>
        <w:t>测试用例</w:t>
      </w:r>
      <w:proofErr w:type="spellEnd"/>
      <w:r>
        <w:fldChar w:fldCharType="end"/>
      </w:r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proofErr w:type="spellStart"/>
      <w:r>
        <w:rPr>
          <w:rFonts w:hint="eastAsia"/>
        </w:rPr>
        <w:t>简介</w:t>
      </w:r>
      <w:bookmarkEnd w:id="2"/>
      <w:bookmarkEnd w:id="3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494146">
        <w:rPr>
          <w:rFonts w:hint="eastAsia"/>
          <w:lang w:eastAsia="zh-CN"/>
        </w:rPr>
        <w:t>浏览指定用户个人信息</w:t>
      </w:r>
      <w:r>
        <w:rPr>
          <w:rFonts w:hint="eastAsia"/>
          <w:lang w:eastAsia="zh-CN"/>
        </w:rPr>
        <w:t>功能的测试用例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</w:t>
      </w:r>
      <w:r w:rsidR="0064106C">
        <w:rPr>
          <w:rFonts w:hint="eastAsia"/>
          <w:lang w:eastAsia="zh-CN"/>
        </w:rPr>
        <w:t>测试</w:t>
      </w:r>
      <w:r w:rsidR="00494146">
        <w:rPr>
          <w:rFonts w:hint="eastAsia"/>
          <w:lang w:eastAsia="zh-CN"/>
        </w:rPr>
        <w:t>浏览指定用户个人信息</w:t>
      </w:r>
      <w:r>
        <w:rPr>
          <w:rFonts w:hint="eastAsia"/>
          <w:lang w:eastAsia="zh-CN"/>
        </w:rPr>
        <w:t>功能</w:t>
      </w:r>
    </w:p>
    <w:p w:rsidR="009B1552" w:rsidRPr="009B1552" w:rsidRDefault="00F449B6" w:rsidP="009B1552">
      <w:pPr>
        <w:pStyle w:val="2"/>
      </w:pPr>
      <w:bookmarkStart w:id="6" w:name="_Toc498761762"/>
      <w:bookmarkStart w:id="7" w:name="_Toc110843660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F449B6" w:rsidP="00F449B6">
      <w:pPr>
        <w:pStyle w:val="2"/>
      </w:pPr>
      <w:bookmarkStart w:id="10" w:name="_Toc498761764"/>
      <w:bookmarkStart w:id="11" w:name="_Toc110843662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9B1552" w:rsidRPr="009B1552" w:rsidRDefault="009B1552" w:rsidP="009B1552"/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42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494146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在《哈利波特与魔法石》中点击发布者“</w:t>
            </w:r>
            <w:r>
              <w:rPr>
                <w:rFonts w:hint="eastAsia"/>
                <w:lang w:eastAsia="zh-CN"/>
              </w:rPr>
              <w:t>Tom</w:t>
            </w:r>
            <w:r>
              <w:rPr>
                <w:rFonts w:hint="eastAsia"/>
                <w:lang w:eastAsia="zh-CN"/>
              </w:rPr>
              <w:t>”</w:t>
            </w:r>
          </w:p>
        </w:tc>
        <w:tc>
          <w:tcPr>
            <w:tcW w:w="4642" w:type="dxa"/>
          </w:tcPr>
          <w:p w:rsidR="002B2E01" w:rsidRPr="00494146" w:rsidRDefault="00494146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显示“</w:t>
            </w:r>
            <w:r>
              <w:rPr>
                <w:rFonts w:hint="eastAsia"/>
                <w:lang w:eastAsia="zh-CN"/>
              </w:rPr>
              <w:t>Tom</w:t>
            </w:r>
            <w:r>
              <w:rPr>
                <w:rFonts w:hint="eastAsia"/>
                <w:lang w:eastAsia="zh-CN"/>
              </w:rPr>
              <w:t>”的所有信息</w:t>
            </w:r>
            <w:bookmarkStart w:id="15" w:name="_GoBack"/>
            <w:bookmarkEnd w:id="15"/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9E385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9E385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9E385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</w:tbl>
    <w:p w:rsidR="0059232E" w:rsidRPr="009B1552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988" w:rsidRDefault="00DA3988">
      <w:r>
        <w:separator/>
      </w:r>
    </w:p>
  </w:endnote>
  <w:endnote w:type="continuationSeparator" w:id="0">
    <w:p w:rsidR="00DA3988" w:rsidRDefault="00DA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00511">
              <w:t>&lt;SJTU C</w:t>
            </w:r>
            <w:r w:rsidR="00600511">
              <w:rPr>
                <w:rFonts w:hint="eastAsia"/>
                <w:lang w:eastAsia="zh-CN"/>
              </w:rPr>
              <w:t>ompany</w:t>
            </w:r>
            <w:r w:rsidR="00600511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05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94146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494146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988" w:rsidRDefault="00DA3988">
      <w:r>
        <w:separator/>
      </w:r>
    </w:p>
  </w:footnote>
  <w:footnote w:type="continuationSeparator" w:id="0">
    <w:p w:rsidR="00DA3988" w:rsidRDefault="00DA3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600511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010033"/>
    <w:rsid w:val="000E7FB8"/>
    <w:rsid w:val="001B0401"/>
    <w:rsid w:val="001E22E7"/>
    <w:rsid w:val="00211219"/>
    <w:rsid w:val="00232C0A"/>
    <w:rsid w:val="002866D7"/>
    <w:rsid w:val="002B2E01"/>
    <w:rsid w:val="0032567A"/>
    <w:rsid w:val="00342E2E"/>
    <w:rsid w:val="003737ED"/>
    <w:rsid w:val="00382609"/>
    <w:rsid w:val="003F6E81"/>
    <w:rsid w:val="00493414"/>
    <w:rsid w:val="00494146"/>
    <w:rsid w:val="004F3649"/>
    <w:rsid w:val="0059232E"/>
    <w:rsid w:val="005A3A74"/>
    <w:rsid w:val="00600511"/>
    <w:rsid w:val="006260B2"/>
    <w:rsid w:val="0064106C"/>
    <w:rsid w:val="006B2FF3"/>
    <w:rsid w:val="0073557E"/>
    <w:rsid w:val="007E413C"/>
    <w:rsid w:val="008203C8"/>
    <w:rsid w:val="00850C93"/>
    <w:rsid w:val="008B2FF6"/>
    <w:rsid w:val="00920C4B"/>
    <w:rsid w:val="00972D5C"/>
    <w:rsid w:val="009A3571"/>
    <w:rsid w:val="009B1552"/>
    <w:rsid w:val="009E3851"/>
    <w:rsid w:val="009F4131"/>
    <w:rsid w:val="00A4477E"/>
    <w:rsid w:val="00AB1676"/>
    <w:rsid w:val="00B25F9C"/>
    <w:rsid w:val="00B55FA5"/>
    <w:rsid w:val="00C42DCB"/>
    <w:rsid w:val="00CA0CE8"/>
    <w:rsid w:val="00CC3D8B"/>
    <w:rsid w:val="00D60FB0"/>
    <w:rsid w:val="00D956E9"/>
    <w:rsid w:val="00DA3988"/>
    <w:rsid w:val="00E453E7"/>
    <w:rsid w:val="00EB116B"/>
    <w:rsid w:val="00F449B6"/>
    <w:rsid w:val="00F70BBD"/>
    <w:rsid w:val="00FA3AC0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71F4"/>
  <w15:chartTrackingRefBased/>
  <w15:docId w15:val="{89618B65-903A-4B26-8C89-1870E5E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1</TotalTime>
  <Pages>4</Pages>
  <Words>104</Words>
  <Characters>595</Characters>
  <Application>Microsoft Office Word</Application>
  <DocSecurity>0</DocSecurity>
  <Lines>4</Lines>
  <Paragraphs>1</Paragraphs>
  <ScaleCrop>false</ScaleCrop>
  <Company>&lt;Company Name&gt;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3</cp:revision>
  <cp:lastPrinted>1601-01-01T00:00:00Z</cp:lastPrinted>
  <dcterms:created xsi:type="dcterms:W3CDTF">2017-09-10T06:20:00Z</dcterms:created>
  <dcterms:modified xsi:type="dcterms:W3CDTF">2017-09-10T06:21:00Z</dcterms:modified>
</cp:coreProperties>
</file>