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EB116B" w:rsidRPr="00EB116B">
        <w:rPr>
          <w:rFonts w:hint="eastAsia"/>
          <w:lang w:eastAsia="zh-CN"/>
        </w:rPr>
        <w:t>管理员管理用户账户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EB116B" w:rsidRPr="00EB116B">
        <w:rPr>
          <w:rFonts w:hint="eastAsia"/>
          <w:lang w:eastAsia="zh-CN"/>
        </w:rPr>
        <w:t>管理员管理用户账户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7E413C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Tom</w:t>
            </w:r>
            <w:r>
              <w:rPr>
                <w:sz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lang w:eastAsia="zh-CN"/>
              </w:rPr>
              <w:t>激活</w:t>
            </w:r>
          </w:p>
        </w:tc>
        <w:tc>
          <w:tcPr>
            <w:tcW w:w="4642" w:type="dxa"/>
          </w:tcPr>
          <w:p w:rsidR="008B2FF6" w:rsidRDefault="007E413C" w:rsidP="0059232E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激活成功</w:t>
            </w:r>
          </w:p>
          <w:p w:rsidR="007E413C" w:rsidRPr="008B2FF6" w:rsidRDefault="007E413C" w:rsidP="0059232E">
            <w:pPr>
              <w:rPr>
                <w:rFonts w:hint="eastAsia"/>
                <w:sz w:val="21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7E413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Tom</w:t>
            </w:r>
            <w:r>
              <w:rPr>
                <w:lang w:eastAsia="zh-CN"/>
              </w:rPr>
              <w:t xml:space="preserve"> </w:t>
            </w:r>
            <w:r w:rsidR="00CC3D8B">
              <w:rPr>
                <w:rFonts w:hint="eastAsia"/>
                <w:lang w:eastAsia="zh-CN"/>
              </w:rPr>
              <w:t>禁用</w:t>
            </w:r>
          </w:p>
        </w:tc>
        <w:tc>
          <w:tcPr>
            <w:tcW w:w="4642" w:type="dxa"/>
          </w:tcPr>
          <w:p w:rsidR="002B2E01" w:rsidRPr="00A4477E" w:rsidRDefault="00CC3D8B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禁用</w:t>
            </w:r>
            <w:bookmarkStart w:id="15" w:name="_GoBack"/>
            <w:bookmarkEnd w:id="15"/>
            <w:r w:rsidR="007E413C">
              <w:rPr>
                <w:rFonts w:hint="eastAsia"/>
                <w:lang w:eastAsia="zh-CN"/>
              </w:rPr>
              <w:t>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A4477E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C4" w:rsidRDefault="000C3AC4">
      <w:r>
        <w:separator/>
      </w:r>
    </w:p>
  </w:endnote>
  <w:endnote w:type="continuationSeparator" w:id="0">
    <w:p w:rsidR="000C3AC4" w:rsidRDefault="000C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C3D8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C3D8B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C4" w:rsidRDefault="000C3AC4">
      <w:r>
        <w:separator/>
      </w:r>
    </w:p>
  </w:footnote>
  <w:footnote w:type="continuationSeparator" w:id="0">
    <w:p w:rsidR="000C3AC4" w:rsidRDefault="000C3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C3AC4"/>
    <w:rsid w:val="001B0401"/>
    <w:rsid w:val="00232C0A"/>
    <w:rsid w:val="002B2E01"/>
    <w:rsid w:val="0032567A"/>
    <w:rsid w:val="00342E2E"/>
    <w:rsid w:val="00382609"/>
    <w:rsid w:val="003F6E81"/>
    <w:rsid w:val="004F3649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B1552"/>
    <w:rsid w:val="00A4477E"/>
    <w:rsid w:val="00AB1676"/>
    <w:rsid w:val="00B55FA5"/>
    <w:rsid w:val="00CA0CE8"/>
    <w:rsid w:val="00CC3D8B"/>
    <w:rsid w:val="00EB116B"/>
    <w:rsid w:val="00F449B6"/>
    <w:rsid w:val="00F70BBD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5</TotalTime>
  <Pages>4</Pages>
  <Words>102</Words>
  <Characters>586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5</cp:revision>
  <cp:lastPrinted>1601-01-01T00:00:00Z</cp:lastPrinted>
  <dcterms:created xsi:type="dcterms:W3CDTF">2017-09-10T02:29:00Z</dcterms:created>
  <dcterms:modified xsi:type="dcterms:W3CDTF">2017-09-10T02:34:00Z</dcterms:modified>
</cp:coreProperties>
</file>