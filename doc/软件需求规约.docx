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B47AB9">
        <w:rPr>
          <w:rFonts w:ascii="Arial" w:hAnsi="Arial" w:hint="eastAsia"/>
        </w:rPr>
        <w:t>&lt;</w:t>
      </w:r>
      <w:r w:rsidR="00435396" w:rsidRPr="00435396">
        <w:rPr>
          <w:rFonts w:ascii="Arial" w:hAnsi="Arial" w:hint="eastAsia"/>
        </w:rPr>
        <w:t>“阅享”图书分享交流平台</w:t>
      </w:r>
      <w:r w:rsidR="00B47AB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B47AB9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9D4BD7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9D4BD7">
        <w:rPr>
          <w:rFonts w:ascii="Arial" w:hAnsi="Arial"/>
          <w:sz w:val="28"/>
        </w:rPr>
        <w:t xml:space="preserve"> &lt;1.3</w:t>
      </w:r>
      <w:r>
        <w:rPr>
          <w:rFonts w:ascii="Arial" w:hAnsi="Arial"/>
          <w:sz w:val="28"/>
        </w:rPr>
        <w:t>&gt;</w:t>
      </w:r>
    </w:p>
    <w:p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9A29C7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9A29C7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A29C7">
              <w:rPr>
                <w:rFonts w:ascii="Times New Roman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9A29C7">
              <w:rPr>
                <w:rFonts w:ascii="Times New Roma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9A29C7">
              <w:rPr>
                <w:rFonts w:ascii="Times New Roman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9A29C7" w:rsidP="00272C8F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497B7F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A29C7">
              <w:rPr>
                <w:rFonts w:hint="eastAsia"/>
              </w:rPr>
              <w:t>定义</w:t>
            </w:r>
            <w:r w:rsidR="009A29C7">
              <w:t>功能需求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A29C7">
              <w:rPr>
                <w:rFonts w:ascii="Times New Roman" w:hint="eastAsia"/>
              </w:rPr>
              <w:t>夏</w:t>
            </w:r>
            <w:r w:rsidR="009A29C7">
              <w:rPr>
                <w:rFonts w:ascii="Times New Roman"/>
              </w:rPr>
              <w:t>嘉</w:t>
            </w:r>
            <w:r w:rsidR="009A29C7">
              <w:rPr>
                <w:rFonts w:ascii="Times New Roman" w:hint="eastAsia"/>
              </w:rPr>
              <w:t>晟</w:t>
            </w:r>
            <w:r>
              <w:rPr>
                <w:rFonts w:ascii="Times New Roman"/>
              </w:rPr>
              <w:t>&gt;</w:t>
            </w:r>
          </w:p>
        </w:tc>
      </w:tr>
      <w:tr w:rsidR="009A29C7" w:rsidTr="009A29C7">
        <w:tc>
          <w:tcPr>
            <w:tcW w:w="2304" w:type="dxa"/>
          </w:tcPr>
          <w:p w:rsidR="009A29C7" w:rsidRDefault="009A29C7" w:rsidP="009A29C7">
            <w:pPr>
              <w:pStyle w:val="Tabletext"/>
            </w:pPr>
            <w:r>
              <w:rPr>
                <w:rFonts w:ascii="Times New Roman"/>
              </w:rPr>
              <w:t>&lt;3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A29C7" w:rsidRDefault="009A29C7" w:rsidP="009A29C7">
            <w:pPr>
              <w:pStyle w:val="Tabletext"/>
            </w:pPr>
            <w:r>
              <w:rPr>
                <w:rFonts w:ascii="Times New Roman"/>
              </w:rPr>
              <w:t>&lt;1.1&gt;</w:t>
            </w:r>
          </w:p>
        </w:tc>
        <w:tc>
          <w:tcPr>
            <w:tcW w:w="3744" w:type="dxa"/>
          </w:tcPr>
          <w:p w:rsidR="009A29C7" w:rsidRDefault="009A29C7" w:rsidP="009A29C7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gramStart"/>
            <w:r>
              <w:rPr>
                <w:rFonts w:hint="eastAsia"/>
              </w:rPr>
              <w:t>定义非</w:t>
            </w:r>
            <w:proofErr w:type="gramEnd"/>
            <w:r>
              <w:t>功能需求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9A29C7" w:rsidRDefault="009A29C7" w:rsidP="009A29C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周鑫</w:t>
            </w:r>
            <w:r>
              <w:rPr>
                <w:rFonts w:ascii="Times New Roman"/>
              </w:rPr>
              <w:t>&gt;</w:t>
            </w:r>
          </w:p>
        </w:tc>
      </w:tr>
      <w:tr w:rsidR="009A29C7" w:rsidTr="009A29C7">
        <w:tc>
          <w:tcPr>
            <w:tcW w:w="2304" w:type="dxa"/>
          </w:tcPr>
          <w:p w:rsidR="009A29C7" w:rsidRDefault="009A29C7" w:rsidP="009A29C7">
            <w:pPr>
              <w:pStyle w:val="Tabletext"/>
            </w:pPr>
            <w:r>
              <w:rPr>
                <w:rFonts w:ascii="Times New Roman"/>
              </w:rPr>
              <w:t>&lt;3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A29C7" w:rsidRDefault="009A29C7" w:rsidP="009A29C7">
            <w:pPr>
              <w:pStyle w:val="Tabletext"/>
            </w:pPr>
            <w:r>
              <w:rPr>
                <w:rFonts w:ascii="Times New Roman"/>
              </w:rPr>
              <w:t>&lt;1.2&gt;</w:t>
            </w:r>
          </w:p>
        </w:tc>
        <w:tc>
          <w:tcPr>
            <w:tcW w:w="3744" w:type="dxa"/>
          </w:tcPr>
          <w:p w:rsidR="009A29C7" w:rsidRDefault="009A29C7" w:rsidP="009A29C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D4BD7">
              <w:rPr>
                <w:rFonts w:ascii="Times New Roman" w:hint="eastAsia"/>
              </w:rPr>
              <w:t>定义</w:t>
            </w:r>
            <w:r>
              <w:rPr>
                <w:rFonts w:ascii="Times New Roman"/>
              </w:rPr>
              <w:t>简介及整体说明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9A29C7" w:rsidRDefault="009A29C7" w:rsidP="009A29C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詹典</w:t>
            </w:r>
            <w:r>
              <w:rPr>
                <w:rFonts w:ascii="Times New Roman"/>
              </w:rPr>
              <w:t>&gt;</w:t>
            </w:r>
          </w:p>
        </w:tc>
      </w:tr>
      <w:tr w:rsidR="009D4BD7" w:rsidTr="009A29C7">
        <w:tc>
          <w:tcPr>
            <w:tcW w:w="2304" w:type="dxa"/>
          </w:tcPr>
          <w:p w:rsidR="009D4BD7" w:rsidRDefault="009D4BD7" w:rsidP="009D4BD7">
            <w:pPr>
              <w:pStyle w:val="Tabletext"/>
            </w:pPr>
            <w:r>
              <w:rPr>
                <w:rFonts w:ascii="Times New Roman"/>
              </w:rPr>
              <w:t>&lt;4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D4BD7" w:rsidRDefault="009D4BD7" w:rsidP="009D4BD7">
            <w:pPr>
              <w:pStyle w:val="Tabletext"/>
            </w:pPr>
            <w:r>
              <w:rPr>
                <w:rFonts w:ascii="Times New Roman"/>
              </w:rPr>
              <w:t>&lt;1.3&gt;</w:t>
            </w:r>
          </w:p>
        </w:tc>
        <w:tc>
          <w:tcPr>
            <w:tcW w:w="3744" w:type="dxa"/>
          </w:tcPr>
          <w:p w:rsidR="009D4BD7" w:rsidRDefault="009D4BD7" w:rsidP="009D4BD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补充</w:t>
            </w:r>
            <w:r>
              <w:rPr>
                <w:rFonts w:ascii="Times New Roman"/>
              </w:rPr>
              <w:t>简介及整体说明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9D4BD7" w:rsidRDefault="009D4BD7" w:rsidP="009D4BD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周鑫</w:t>
            </w:r>
            <w:r>
              <w:rPr>
                <w:rFonts w:ascii="Times New Roman"/>
              </w:rPr>
              <w:t>&gt;</w:t>
            </w: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911590" w:rsidRDefault="00497B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11590">
        <w:rPr>
          <w:noProof/>
        </w:rPr>
        <w:t>1.</w:t>
      </w:r>
      <w:r w:rsidR="0091159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11590">
        <w:rPr>
          <w:rFonts w:hint="eastAsia"/>
          <w:noProof/>
        </w:rPr>
        <w:t>简介</w:t>
      </w:r>
      <w:r w:rsidR="00911590">
        <w:rPr>
          <w:noProof/>
        </w:rPr>
        <w:tab/>
      </w:r>
      <w:r w:rsidR="009D4BD7">
        <w:rPr>
          <w:noProof/>
        </w:rPr>
        <w:t>5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9D4BD7">
        <w:rPr>
          <w:noProof/>
        </w:rPr>
        <w:t>5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9D4BD7">
        <w:rPr>
          <w:noProof/>
        </w:rPr>
        <w:t>5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9D4BD7">
        <w:rPr>
          <w:noProof/>
        </w:rPr>
        <w:t>5</w:t>
      </w:r>
    </w:p>
    <w:p w:rsidR="00911590" w:rsidRDefault="0091159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 w:rsidR="009D4BD7">
        <w:rPr>
          <w:noProof/>
        </w:rPr>
        <w:t>6</w:t>
      </w:r>
    </w:p>
    <w:p w:rsidR="00911590" w:rsidRDefault="0091159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 w:rsidR="009D4BD7">
        <w:rPr>
          <w:noProof/>
        </w:rPr>
        <w:t>7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 w:rsidR="009D4BD7">
        <w:rPr>
          <w:noProof/>
        </w:rPr>
        <w:t>7</w:t>
      </w:r>
    </w:p>
    <w:p w:rsidR="00911590" w:rsidRDefault="0091159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941D9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941D9">
        <w:rPr>
          <w:noProof/>
        </w:rPr>
        <w:t xml:space="preserve">Use case </w:t>
      </w:r>
      <w:r w:rsidRPr="00B941D9">
        <w:rPr>
          <w:rFonts w:hint="eastAsia"/>
          <w:noProof/>
        </w:rPr>
        <w:t>图</w:t>
      </w:r>
      <w:r>
        <w:rPr>
          <w:noProof/>
        </w:rPr>
        <w:tab/>
      </w:r>
      <w:r w:rsidR="008C0119">
        <w:rPr>
          <w:noProof/>
        </w:rPr>
        <w:t>7</w:t>
      </w:r>
    </w:p>
    <w:p w:rsidR="00911590" w:rsidRDefault="0091159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941D9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941D9">
        <w:rPr>
          <w:rFonts w:hint="eastAsia"/>
          <w:noProof/>
        </w:rPr>
        <w:t>借阅图书</w:t>
      </w:r>
      <w:r w:rsidRPr="00B941D9">
        <w:rPr>
          <w:noProof/>
        </w:rPr>
        <w:t xml:space="preserve"> Borrow a book</w:t>
      </w:r>
      <w:r>
        <w:rPr>
          <w:noProof/>
        </w:rPr>
        <w:tab/>
      </w:r>
      <w:r w:rsidR="008C0119">
        <w:rPr>
          <w:noProof/>
        </w:rPr>
        <w:t>7</w:t>
      </w:r>
    </w:p>
    <w:p w:rsidR="00911590" w:rsidRDefault="0091159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941D9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941D9">
        <w:rPr>
          <w:rFonts w:hint="eastAsia"/>
          <w:noProof/>
        </w:rPr>
        <w:t>浏览图书信息</w:t>
      </w:r>
      <w:r w:rsidRPr="00B941D9">
        <w:rPr>
          <w:noProof/>
        </w:rPr>
        <w:t xml:space="preserve"> Browse a book</w:t>
      </w:r>
      <w:r>
        <w:rPr>
          <w:noProof/>
        </w:rPr>
        <w:tab/>
      </w:r>
      <w:r w:rsidR="008C0119">
        <w:rPr>
          <w:noProof/>
        </w:rPr>
        <w:t>8</w:t>
      </w:r>
    </w:p>
    <w:p w:rsidR="00911590" w:rsidRDefault="00911590">
      <w:pPr>
        <w:pStyle w:val="30"/>
        <w:rPr>
          <w:noProof/>
        </w:rPr>
      </w:pPr>
      <w:r w:rsidRPr="00B941D9"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941D9">
        <w:rPr>
          <w:rFonts w:hint="eastAsia"/>
          <w:noProof/>
        </w:rPr>
        <w:t>审核图书</w:t>
      </w:r>
      <w:r w:rsidRPr="00B941D9">
        <w:rPr>
          <w:noProof/>
        </w:rPr>
        <w:t xml:space="preserve"> Check validity of a book</w:t>
      </w:r>
      <w:r>
        <w:rPr>
          <w:noProof/>
        </w:rPr>
        <w:tab/>
      </w:r>
      <w:r w:rsidR="008C0119">
        <w:rPr>
          <w:noProof/>
        </w:rPr>
        <w:t>8</w:t>
      </w:r>
    </w:p>
    <w:p w:rsidR="001E6EB0" w:rsidRPr="001E6EB0" w:rsidRDefault="001E6EB0" w:rsidP="001E6EB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941D9">
        <w:rPr>
          <w:noProof/>
        </w:rPr>
        <w:t>3.1.</w:t>
      </w:r>
      <w:r>
        <w:rPr>
          <w:rFonts w:hint="eastAsia"/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评论</w:t>
      </w:r>
      <w:r w:rsidRPr="00B941D9">
        <w:rPr>
          <w:rFonts w:hint="eastAsia"/>
          <w:noProof/>
        </w:rPr>
        <w:t>图书</w:t>
      </w:r>
      <w:r w:rsidRPr="00B941D9">
        <w:rPr>
          <w:noProof/>
        </w:rPr>
        <w:t xml:space="preserve"> </w:t>
      </w:r>
      <w:r>
        <w:rPr>
          <w:noProof/>
        </w:rPr>
        <w:t>Comment</w:t>
      </w:r>
      <w:r w:rsidRPr="00B941D9">
        <w:rPr>
          <w:noProof/>
        </w:rPr>
        <w:t xml:space="preserve"> a book</w:t>
      </w:r>
      <w:r>
        <w:rPr>
          <w:noProof/>
        </w:rPr>
        <w:tab/>
      </w:r>
      <w:r w:rsidR="008C0119">
        <w:rPr>
          <w:noProof/>
        </w:rPr>
        <w:t>8</w:t>
      </w:r>
    </w:p>
    <w:p w:rsidR="00911590" w:rsidRDefault="0091159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941D9">
        <w:rPr>
          <w:noProof/>
        </w:rPr>
        <w:t>3.1.</w:t>
      </w:r>
      <w:r w:rsidR="008C0119"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941D9">
        <w:rPr>
          <w:rFonts w:hint="eastAsia"/>
          <w:noProof/>
        </w:rPr>
        <w:t>编辑个人信息</w:t>
      </w:r>
      <w:r w:rsidRPr="00B941D9">
        <w:rPr>
          <w:noProof/>
        </w:rPr>
        <w:t xml:space="preserve"> Edit personal information</w:t>
      </w:r>
      <w:r>
        <w:rPr>
          <w:noProof/>
        </w:rPr>
        <w:tab/>
      </w:r>
      <w:r w:rsidR="008C0119">
        <w:rPr>
          <w:noProof/>
        </w:rPr>
        <w:t>9</w:t>
      </w:r>
    </w:p>
    <w:p w:rsidR="00911590" w:rsidRDefault="008C011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3.1.7</w:t>
      </w:r>
      <w:r w:rsidR="0091159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11590" w:rsidRPr="00B941D9">
        <w:rPr>
          <w:rFonts w:hint="eastAsia"/>
          <w:noProof/>
        </w:rPr>
        <w:t>借阅评分</w:t>
      </w:r>
      <w:r w:rsidR="00911590" w:rsidRPr="00B941D9">
        <w:rPr>
          <w:noProof/>
        </w:rPr>
        <w:t xml:space="preserve"> Grade a transaction</w:t>
      </w:r>
      <w:r w:rsidR="00911590">
        <w:rPr>
          <w:noProof/>
        </w:rPr>
        <w:tab/>
      </w:r>
      <w:r>
        <w:rPr>
          <w:noProof/>
        </w:rPr>
        <w:t>9</w:t>
      </w:r>
    </w:p>
    <w:p w:rsidR="00911590" w:rsidRDefault="008C011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3.1.8</w:t>
      </w:r>
      <w:r w:rsidR="0091159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11590" w:rsidRPr="00B941D9">
        <w:rPr>
          <w:rFonts w:hint="eastAsia"/>
          <w:noProof/>
        </w:rPr>
        <w:t>附近图书</w:t>
      </w:r>
      <w:r w:rsidR="00911590" w:rsidRPr="00B941D9">
        <w:rPr>
          <w:noProof/>
        </w:rPr>
        <w:t xml:space="preserve"> List nearby books</w:t>
      </w:r>
      <w:r w:rsidR="00911590">
        <w:rPr>
          <w:noProof/>
        </w:rPr>
        <w:tab/>
      </w:r>
      <w:r>
        <w:rPr>
          <w:noProof/>
        </w:rPr>
        <w:t>9</w:t>
      </w:r>
    </w:p>
    <w:p w:rsidR="00911590" w:rsidRDefault="008C011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3.1.9</w:t>
      </w:r>
      <w:r w:rsidR="0091159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11590" w:rsidRPr="00B941D9">
        <w:rPr>
          <w:rFonts w:hint="eastAsia"/>
          <w:noProof/>
        </w:rPr>
        <w:t>登录</w:t>
      </w:r>
      <w:r w:rsidR="00911590" w:rsidRPr="00B941D9">
        <w:rPr>
          <w:noProof/>
        </w:rPr>
        <w:t xml:space="preserve"> Login</w:t>
      </w:r>
      <w:r w:rsidR="00911590">
        <w:rPr>
          <w:noProof/>
        </w:rPr>
        <w:tab/>
      </w:r>
      <w:r>
        <w:rPr>
          <w:noProof/>
        </w:rPr>
        <w:t>10</w:t>
      </w:r>
    </w:p>
    <w:p w:rsidR="00911590" w:rsidRDefault="008C0119" w:rsidP="008C0119">
      <w:pPr>
        <w:pStyle w:val="30"/>
        <w:tabs>
          <w:tab w:val="clear" w:pos="144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 xml:space="preserve">3.1.10 </w:t>
      </w:r>
      <w:r w:rsidR="00911590" w:rsidRPr="00B941D9">
        <w:rPr>
          <w:rFonts w:hint="eastAsia"/>
          <w:noProof/>
        </w:rPr>
        <w:t>登出</w:t>
      </w:r>
      <w:r w:rsidR="00911590" w:rsidRPr="00B941D9">
        <w:rPr>
          <w:noProof/>
        </w:rPr>
        <w:t xml:space="preserve"> Logout</w:t>
      </w:r>
      <w:r w:rsidR="00911590">
        <w:rPr>
          <w:noProof/>
        </w:rPr>
        <w:tab/>
      </w:r>
      <w:r>
        <w:rPr>
          <w:noProof/>
        </w:rPr>
        <w:t>10</w:t>
      </w:r>
    </w:p>
    <w:p w:rsidR="00911590" w:rsidRDefault="008C0119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 xml:space="preserve">3.1.11 </w:t>
      </w:r>
      <w:r w:rsidR="00911590" w:rsidRPr="00B941D9">
        <w:rPr>
          <w:rFonts w:hint="eastAsia"/>
          <w:noProof/>
        </w:rPr>
        <w:t>注册</w:t>
      </w:r>
      <w:r w:rsidR="00911590" w:rsidRPr="00B941D9">
        <w:rPr>
          <w:noProof/>
        </w:rPr>
        <w:t xml:space="preserve"> Register</w:t>
      </w:r>
      <w:r w:rsidR="00911590">
        <w:rPr>
          <w:noProof/>
        </w:rPr>
        <w:tab/>
      </w:r>
      <w:r>
        <w:rPr>
          <w:noProof/>
        </w:rPr>
        <w:t>10</w:t>
      </w:r>
    </w:p>
    <w:p w:rsidR="00911590" w:rsidRDefault="008C0119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 xml:space="preserve">3.1.12 </w:t>
      </w:r>
      <w:r w:rsidR="00911590" w:rsidRPr="00B941D9">
        <w:rPr>
          <w:rFonts w:hint="eastAsia"/>
          <w:noProof/>
        </w:rPr>
        <w:t>管理用户账户</w:t>
      </w:r>
      <w:r w:rsidR="00911590" w:rsidRPr="00B941D9">
        <w:rPr>
          <w:noProof/>
        </w:rPr>
        <w:t xml:space="preserve"> Manage User Accounts</w:t>
      </w:r>
      <w:r w:rsidR="00911590">
        <w:rPr>
          <w:noProof/>
        </w:rPr>
        <w:tab/>
      </w:r>
      <w:r>
        <w:rPr>
          <w:noProof/>
        </w:rPr>
        <w:t>11</w:t>
      </w:r>
    </w:p>
    <w:p w:rsidR="00911590" w:rsidRDefault="008C0119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 xml:space="preserve">3.1.13 </w:t>
      </w:r>
      <w:r w:rsidR="00911590" w:rsidRPr="00B941D9">
        <w:rPr>
          <w:rFonts w:hint="eastAsia"/>
          <w:noProof/>
        </w:rPr>
        <w:t>推荐图书</w:t>
      </w:r>
      <w:r w:rsidR="00911590" w:rsidRPr="00B941D9">
        <w:rPr>
          <w:noProof/>
        </w:rPr>
        <w:t xml:space="preserve"> Recommend interesting books</w:t>
      </w:r>
      <w:r w:rsidR="00911590">
        <w:rPr>
          <w:noProof/>
        </w:rPr>
        <w:tab/>
      </w:r>
      <w:r>
        <w:rPr>
          <w:noProof/>
        </w:rPr>
        <w:t>11</w:t>
      </w:r>
    </w:p>
    <w:p w:rsidR="00911590" w:rsidRDefault="008C0119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 xml:space="preserve">3.1.14 </w:t>
      </w:r>
      <w:r w:rsidR="00911590" w:rsidRPr="00B941D9">
        <w:rPr>
          <w:rFonts w:hint="eastAsia"/>
          <w:noProof/>
        </w:rPr>
        <w:t>发布图书</w:t>
      </w:r>
      <w:r w:rsidR="00911590" w:rsidRPr="00B941D9">
        <w:rPr>
          <w:noProof/>
        </w:rPr>
        <w:t xml:space="preserve"> Release a book</w:t>
      </w:r>
      <w:r w:rsidR="00911590">
        <w:rPr>
          <w:noProof/>
        </w:rPr>
        <w:tab/>
      </w:r>
      <w:r>
        <w:rPr>
          <w:noProof/>
        </w:rPr>
        <w:t>11</w:t>
      </w:r>
    </w:p>
    <w:p w:rsidR="00911590" w:rsidRDefault="008C0119" w:rsidP="008C0119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 xml:space="preserve">3.1.15 </w:t>
      </w:r>
      <w:r w:rsidR="00911590" w:rsidRPr="00B941D9">
        <w:rPr>
          <w:rFonts w:hint="eastAsia"/>
          <w:noProof/>
        </w:rPr>
        <w:t>搜索图书</w:t>
      </w:r>
      <w:r w:rsidR="00911590" w:rsidRPr="00B941D9">
        <w:rPr>
          <w:noProof/>
        </w:rPr>
        <w:t xml:space="preserve"> Search a book</w:t>
      </w:r>
      <w:r w:rsidR="00911590">
        <w:rPr>
          <w:noProof/>
        </w:rPr>
        <w:tab/>
      </w:r>
      <w:r>
        <w:rPr>
          <w:noProof/>
        </w:rPr>
        <w:t>12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 w:rsidR="008C0119">
        <w:rPr>
          <w:noProof/>
        </w:rPr>
        <w:t>12</w:t>
      </w:r>
    </w:p>
    <w:p w:rsidR="00E21DCC" w:rsidRDefault="00911590" w:rsidP="00E21DCC">
      <w:pPr>
        <w:pStyle w:val="30"/>
        <w:rPr>
          <w:noProof/>
        </w:rPr>
      </w:pPr>
      <w:r w:rsidRPr="00B941D9"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</w:t>
      </w:r>
      <w:r>
        <w:rPr>
          <w:noProof/>
        </w:rPr>
        <w:t>&gt;</w:t>
      </w:r>
      <w:r>
        <w:rPr>
          <w:noProof/>
        </w:rPr>
        <w:tab/>
      </w:r>
      <w:r w:rsidR="008C0119">
        <w:rPr>
          <w:noProof/>
        </w:rPr>
        <w:t>12</w:t>
      </w:r>
    </w:p>
    <w:p w:rsidR="00E21DCC" w:rsidRDefault="00A74D94" w:rsidP="00E21DCC">
      <w:pPr>
        <w:pStyle w:val="30"/>
        <w:rPr>
          <w:noProof/>
        </w:rPr>
      </w:pPr>
      <w:r>
        <w:rPr>
          <w:noProof/>
        </w:rPr>
        <w:t>3.2.2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可用性需求二</w:t>
      </w:r>
      <w:r w:rsidR="00E21DCC">
        <w:rPr>
          <w:noProof/>
        </w:rPr>
        <w:t>&gt;</w:t>
      </w:r>
      <w:r w:rsidR="00E21DCC">
        <w:rPr>
          <w:noProof/>
        </w:rPr>
        <w:tab/>
      </w:r>
      <w:r w:rsidR="008C0119">
        <w:rPr>
          <w:noProof/>
        </w:rPr>
        <w:t>12</w:t>
      </w:r>
    </w:p>
    <w:p w:rsidR="00A74D94" w:rsidRDefault="00A74D94" w:rsidP="00A74D94">
      <w:pPr>
        <w:pStyle w:val="30"/>
        <w:rPr>
          <w:rFonts w:hint="eastAsia"/>
          <w:noProof/>
        </w:rPr>
      </w:pPr>
      <w:r>
        <w:rPr>
          <w:noProof/>
        </w:rPr>
        <w:t>3.2.3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可用性需求三</w:t>
      </w:r>
      <w:r w:rsidR="00E21DCC">
        <w:rPr>
          <w:noProof/>
        </w:rPr>
        <w:t>&gt;</w:t>
      </w:r>
      <w:r w:rsidR="00E21DCC">
        <w:rPr>
          <w:noProof/>
        </w:rPr>
        <w:tab/>
      </w:r>
      <w:r w:rsidR="008C0119">
        <w:rPr>
          <w:noProof/>
        </w:rPr>
        <w:t>12</w:t>
      </w:r>
    </w:p>
    <w:p w:rsidR="00A74D94" w:rsidRPr="00A74D94" w:rsidRDefault="00A74D94" w:rsidP="00A74D94">
      <w:pPr>
        <w:pStyle w:val="30"/>
        <w:rPr>
          <w:rFonts w:hint="eastAsia"/>
          <w:noProof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可用性需求四</w:t>
      </w:r>
      <w:r>
        <w:rPr>
          <w:noProof/>
        </w:rPr>
        <w:t>&gt;</w:t>
      </w:r>
      <w:r>
        <w:rPr>
          <w:noProof/>
        </w:rPr>
        <w:tab/>
        <w:t>12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 w:rsidR="008C0119">
        <w:rPr>
          <w:noProof/>
        </w:rPr>
        <w:t>12</w:t>
      </w:r>
    </w:p>
    <w:p w:rsidR="00911590" w:rsidRDefault="00911590">
      <w:pPr>
        <w:pStyle w:val="30"/>
        <w:rPr>
          <w:noProof/>
        </w:rPr>
      </w:pPr>
      <w:r w:rsidRPr="00B941D9"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 w:rsidR="008C0119">
        <w:rPr>
          <w:noProof/>
        </w:rPr>
        <w:t>12</w:t>
      </w:r>
    </w:p>
    <w:p w:rsidR="00E21DCC" w:rsidRPr="00E21DCC" w:rsidRDefault="008C0119" w:rsidP="00E21DCC">
      <w:pPr>
        <w:pStyle w:val="30"/>
        <w:rPr>
          <w:noProof/>
        </w:rPr>
      </w:pPr>
      <w:r>
        <w:rPr>
          <w:noProof/>
        </w:rPr>
        <w:t>3.3.2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可靠性需求二</w:t>
      </w:r>
      <w:r w:rsidR="00E21DCC">
        <w:rPr>
          <w:noProof/>
        </w:rPr>
        <w:t>&gt;</w:t>
      </w:r>
      <w:r w:rsidR="00E21DCC">
        <w:rPr>
          <w:noProof/>
        </w:rPr>
        <w:tab/>
      </w:r>
      <w:r>
        <w:rPr>
          <w:noProof/>
        </w:rPr>
        <w:t>12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 w:rsidR="008C0119">
        <w:rPr>
          <w:noProof/>
        </w:rPr>
        <w:t>13</w:t>
      </w:r>
    </w:p>
    <w:p w:rsidR="00E21DCC" w:rsidRPr="00E21DCC" w:rsidRDefault="00911590" w:rsidP="00E21DC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941D9"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 w:rsidR="008C0119">
        <w:rPr>
          <w:noProof/>
        </w:rPr>
        <w:t>13</w:t>
      </w:r>
    </w:p>
    <w:p w:rsidR="00E21DCC" w:rsidRPr="00E21DCC" w:rsidRDefault="00A74D94" w:rsidP="00E21DC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3.4.2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性能需求二</w:t>
      </w:r>
      <w:r w:rsidR="00E21DCC">
        <w:rPr>
          <w:noProof/>
        </w:rPr>
        <w:t>&gt;</w:t>
      </w:r>
      <w:r w:rsidR="00E21DCC">
        <w:rPr>
          <w:noProof/>
        </w:rPr>
        <w:tab/>
      </w:r>
      <w:r w:rsidR="008C0119">
        <w:rPr>
          <w:noProof/>
        </w:rPr>
        <w:t>13</w:t>
      </w:r>
    </w:p>
    <w:p w:rsidR="00E21DCC" w:rsidRDefault="00A74D94" w:rsidP="00E21DC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3.4.3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性能需求三</w:t>
      </w:r>
      <w:r w:rsidR="00E21DCC">
        <w:rPr>
          <w:noProof/>
        </w:rPr>
        <w:t>&gt;</w:t>
      </w:r>
      <w:r w:rsidR="00E21DCC">
        <w:rPr>
          <w:noProof/>
        </w:rPr>
        <w:tab/>
      </w:r>
      <w:r w:rsidR="008C0119">
        <w:rPr>
          <w:noProof/>
        </w:rPr>
        <w:t>13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 w:rsidR="008C0119">
        <w:rPr>
          <w:noProof/>
        </w:rPr>
        <w:t>13</w:t>
      </w:r>
    </w:p>
    <w:p w:rsidR="00911590" w:rsidRDefault="00911590">
      <w:pPr>
        <w:pStyle w:val="30"/>
        <w:rPr>
          <w:noProof/>
        </w:rPr>
      </w:pPr>
      <w:r w:rsidRPr="00B941D9"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 w:rsidR="008C0119">
        <w:rPr>
          <w:noProof/>
        </w:rPr>
        <w:t>13</w:t>
      </w:r>
    </w:p>
    <w:p w:rsidR="00E21DCC" w:rsidRPr="00E21DCC" w:rsidRDefault="00A74D94" w:rsidP="00E21DC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3.5.2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可支持性需求二</w:t>
      </w:r>
      <w:r w:rsidR="00E21DCC">
        <w:rPr>
          <w:noProof/>
        </w:rPr>
        <w:t>&gt;</w:t>
      </w:r>
      <w:r w:rsidR="00E21DCC">
        <w:rPr>
          <w:noProof/>
        </w:rPr>
        <w:tab/>
      </w:r>
      <w:r w:rsidR="008C0119">
        <w:rPr>
          <w:noProof/>
        </w:rPr>
        <w:t>13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 w:rsidR="008C0119">
        <w:rPr>
          <w:noProof/>
        </w:rPr>
        <w:t>13</w:t>
      </w:r>
    </w:p>
    <w:p w:rsidR="00911590" w:rsidRDefault="00911590">
      <w:pPr>
        <w:pStyle w:val="30"/>
        <w:rPr>
          <w:noProof/>
        </w:rPr>
      </w:pPr>
      <w:r w:rsidRPr="00B941D9"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 w:rsidR="008C0119">
        <w:rPr>
          <w:noProof/>
        </w:rPr>
        <w:t>13</w:t>
      </w:r>
    </w:p>
    <w:p w:rsidR="00E21DCC" w:rsidRDefault="00A74D94" w:rsidP="00E21DCC">
      <w:pPr>
        <w:pStyle w:val="30"/>
        <w:rPr>
          <w:noProof/>
        </w:rPr>
      </w:pPr>
      <w:r>
        <w:rPr>
          <w:noProof/>
        </w:rPr>
        <w:t>3.6.2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设计约束二</w:t>
      </w:r>
      <w:r w:rsidR="00E21DCC">
        <w:rPr>
          <w:noProof/>
        </w:rPr>
        <w:t>&gt;</w:t>
      </w:r>
      <w:r w:rsidR="00E21DCC">
        <w:rPr>
          <w:noProof/>
        </w:rPr>
        <w:tab/>
      </w:r>
      <w:r w:rsidR="008C0119">
        <w:rPr>
          <w:noProof/>
        </w:rPr>
        <w:t>13</w:t>
      </w:r>
    </w:p>
    <w:p w:rsidR="00E21DCC" w:rsidRDefault="00A74D94" w:rsidP="00E21DCC">
      <w:pPr>
        <w:pStyle w:val="30"/>
        <w:rPr>
          <w:noProof/>
        </w:rPr>
      </w:pPr>
      <w:r>
        <w:rPr>
          <w:noProof/>
        </w:rPr>
        <w:t>3.6.3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设计约束三</w:t>
      </w:r>
      <w:r w:rsidR="00E21DCC">
        <w:rPr>
          <w:noProof/>
        </w:rPr>
        <w:t>&gt;</w:t>
      </w:r>
      <w:r w:rsidR="00E21DCC">
        <w:rPr>
          <w:noProof/>
        </w:rPr>
        <w:tab/>
      </w:r>
      <w:r w:rsidR="008C0119">
        <w:rPr>
          <w:noProof/>
        </w:rPr>
        <w:t>13</w:t>
      </w:r>
    </w:p>
    <w:p w:rsidR="00E21DCC" w:rsidRPr="00E21DCC" w:rsidRDefault="00A74D94" w:rsidP="00E162CC">
      <w:pPr>
        <w:pStyle w:val="30"/>
        <w:rPr>
          <w:noProof/>
        </w:rPr>
      </w:pPr>
      <w:r>
        <w:rPr>
          <w:noProof/>
        </w:rPr>
        <w:t>3.6.4</w:t>
      </w:r>
      <w:r w:rsidR="00E21DC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21DCC">
        <w:rPr>
          <w:noProof/>
        </w:rPr>
        <w:t>&lt;</w:t>
      </w:r>
      <w:r w:rsidR="00E21DCC">
        <w:rPr>
          <w:rFonts w:hint="eastAsia"/>
          <w:noProof/>
        </w:rPr>
        <w:t>设计约束四</w:t>
      </w:r>
      <w:r w:rsidR="00E21DCC">
        <w:rPr>
          <w:noProof/>
        </w:rPr>
        <w:t>&gt;</w:t>
      </w:r>
      <w:r w:rsidR="00E21DCC">
        <w:rPr>
          <w:noProof/>
        </w:rPr>
        <w:tab/>
      </w:r>
      <w:r w:rsidR="008C0119">
        <w:rPr>
          <w:noProof/>
        </w:rPr>
        <w:t>13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 w:rsidR="008C0119">
        <w:rPr>
          <w:noProof/>
        </w:rPr>
        <w:t>13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8C0119">
        <w:rPr>
          <w:noProof/>
        </w:rPr>
        <w:t>13</w:t>
      </w:r>
    </w:p>
    <w:p w:rsidR="00911590" w:rsidRDefault="0091159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941D9">
        <w:rPr>
          <w:noProof/>
        </w:rPr>
        <w:lastRenderedPageBreak/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 w:rsidR="008C0119">
        <w:rPr>
          <w:noProof/>
        </w:rPr>
        <w:t>13</w:t>
      </w:r>
    </w:p>
    <w:p w:rsidR="00911590" w:rsidRDefault="00E21DC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 w:rsidR="0091159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11590">
        <w:rPr>
          <w:rFonts w:hint="eastAsia"/>
          <w:noProof/>
        </w:rPr>
        <w:t>软件接口</w:t>
      </w:r>
      <w:r w:rsidR="00911590">
        <w:rPr>
          <w:noProof/>
        </w:rPr>
        <w:tab/>
      </w:r>
      <w:r w:rsidR="00A74D94">
        <w:rPr>
          <w:noProof/>
        </w:rPr>
        <w:t>14</w:t>
      </w:r>
      <w:bookmarkStart w:id="0" w:name="_GoBack"/>
      <w:bookmarkEnd w:id="0"/>
    </w:p>
    <w:p w:rsidR="00911590" w:rsidRDefault="00E21DC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 w:rsidR="0091159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11590">
        <w:rPr>
          <w:rFonts w:hint="eastAsia"/>
          <w:noProof/>
        </w:rPr>
        <w:t>通信接口</w:t>
      </w:r>
      <w:r w:rsidR="00911590">
        <w:rPr>
          <w:noProof/>
        </w:rPr>
        <w:tab/>
      </w:r>
      <w:r w:rsidR="008C0119">
        <w:rPr>
          <w:noProof/>
        </w:rPr>
        <w:t>14</w:t>
      </w:r>
    </w:p>
    <w:p w:rsidR="00911590" w:rsidRDefault="0091159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 w:rsidR="008C0119">
        <w:rPr>
          <w:noProof/>
        </w:rPr>
        <w:t>14</w:t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B47AB9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484294338"/>
      <w:r>
        <w:rPr>
          <w:rFonts w:hint="eastAsia"/>
        </w:rPr>
        <w:t>简介</w:t>
      </w:r>
      <w:bookmarkEnd w:id="1"/>
      <w:bookmarkEnd w:id="2"/>
    </w:p>
    <w:p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484294339"/>
      <w:r>
        <w:rPr>
          <w:rFonts w:hint="eastAsia"/>
        </w:rPr>
        <w:t>目的</w:t>
      </w:r>
      <w:bookmarkEnd w:id="3"/>
      <w:bookmarkEnd w:id="4"/>
    </w:p>
    <w:p w:rsidR="009A29C7" w:rsidRDefault="009A29C7" w:rsidP="009A29C7">
      <w:pPr>
        <w:ind w:firstLine="720"/>
        <w:outlineLvl w:val="0"/>
        <w:rPr>
          <w:szCs w:val="21"/>
        </w:rPr>
      </w:pPr>
      <w:r>
        <w:rPr>
          <w:rFonts w:hint="eastAsia"/>
          <w:szCs w:val="21"/>
        </w:rPr>
        <w:t>本项目希望开发出一个可以实现朋友间图书相互借阅、相互交流、相互推荐、相互分享的图书分享交流平台（网站）。用户能够通过email免费验证注册账号，使用账号登录该平台，填写和更改个人信息。用户能够上传想要借出的书籍信息，获得积分，使用积分借阅图书，给已借阅图书打分和评论。用户能够在页面内浏览推荐图书，通过关键字搜索相关图书，查看图书具体信息。平台能够通过获取用户借阅图书信息，向用户推荐同类型书籍。平台能够通过获取用户位置信息向用户展示附近的书。平台能够通过用户借阅书籍信息给用户进行信用评级。</w:t>
      </w:r>
    </w:p>
    <w:p w:rsidR="009A29C7" w:rsidRDefault="009A29C7" w:rsidP="009A29C7">
      <w:pPr>
        <w:ind w:firstLine="720"/>
        <w:outlineLvl w:val="0"/>
        <w:rPr>
          <w:szCs w:val="21"/>
        </w:rPr>
      </w:pPr>
      <w:r>
        <w:rPr>
          <w:rFonts w:hint="eastAsia"/>
          <w:szCs w:val="21"/>
        </w:rPr>
        <w:t>本项目将设计用户友好界面，未经培训的用户能够在3分钟内学会使用本平台。该平台能够</w:t>
      </w:r>
      <w:proofErr w:type="gramStart"/>
      <w:r>
        <w:rPr>
          <w:rFonts w:hint="eastAsia"/>
          <w:szCs w:val="21"/>
        </w:rPr>
        <w:t>至少无</w:t>
      </w:r>
      <w:proofErr w:type="gramEnd"/>
      <w:r>
        <w:rPr>
          <w:rFonts w:hint="eastAsia"/>
          <w:szCs w:val="21"/>
        </w:rPr>
        <w:t>故障运行168小时，每千行代码一个小错误，每万行代码一个大错误（错误详情见 3.3可靠性 ）。性能方面的要求为页面请求反应时间为平均2秒，最长5秒。服务器每秒能够完成至少50个数据库交互事务。</w:t>
      </w:r>
    </w:p>
    <w:p w:rsidR="009A29C7" w:rsidRDefault="00DC13AA" w:rsidP="009A29C7">
      <w:pPr>
        <w:ind w:firstLine="720"/>
        <w:outlineLvl w:val="0"/>
      </w:pPr>
      <w:r>
        <w:rPr>
          <w:rFonts w:hint="eastAsia"/>
          <w:szCs w:val="21"/>
        </w:rPr>
        <w:t>本</w:t>
      </w:r>
      <w:r>
        <w:rPr>
          <w:szCs w:val="21"/>
        </w:rPr>
        <w:t>项目</w:t>
      </w:r>
      <w:r>
        <w:rPr>
          <w:rFonts w:hint="eastAsia"/>
          <w:szCs w:val="21"/>
        </w:rPr>
        <w:t>在</w:t>
      </w:r>
      <w:r>
        <w:rPr>
          <w:szCs w:val="21"/>
        </w:rPr>
        <w:t>设计上的约束包括：</w:t>
      </w:r>
      <w:r w:rsidR="009A29C7">
        <w:rPr>
          <w:rFonts w:hint="eastAsia"/>
          <w:szCs w:val="21"/>
        </w:rPr>
        <w:t>项目开发编译语言使用java语言，后端使用SSH框架开发，前端使用</w:t>
      </w:r>
      <w:r w:rsidR="009A29C7">
        <w:rPr>
          <w:rFonts w:hint="eastAsia"/>
        </w:rPr>
        <w:t>Bootstrap + jQuery进行</w:t>
      </w:r>
      <w:r w:rsidR="009A29C7">
        <w:t>开发</w:t>
      </w:r>
      <w:r w:rsidR="009A29C7">
        <w:rPr>
          <w:rFonts w:hint="eastAsia"/>
        </w:rPr>
        <w:t>，使用</w:t>
      </w:r>
      <w:proofErr w:type="spellStart"/>
      <w:r w:rsidR="009A29C7">
        <w:rPr>
          <w:rFonts w:hint="eastAsia"/>
        </w:rPr>
        <w:t>PowerDesigner</w:t>
      </w:r>
      <w:proofErr w:type="spellEnd"/>
      <w:r w:rsidR="009A29C7">
        <w:rPr>
          <w:rFonts w:hint="eastAsia"/>
        </w:rPr>
        <w:t>建模，Eclipse进行服务器端代码开发。</w:t>
      </w:r>
    </w:p>
    <w:p w:rsidR="009A29C7" w:rsidRDefault="00DC13AA" w:rsidP="009A29C7">
      <w:pPr>
        <w:ind w:firstLine="720"/>
        <w:outlineLvl w:val="0"/>
      </w:pPr>
      <w:r>
        <w:rPr>
          <w:rFonts w:hint="eastAsia"/>
        </w:rPr>
        <w:t>本</w:t>
      </w:r>
      <w:r>
        <w:t>项目</w:t>
      </w:r>
      <w:r w:rsidR="00F7404D">
        <w:rPr>
          <w:rFonts w:hint="eastAsia"/>
        </w:rPr>
        <w:t>预定使用API</w:t>
      </w:r>
      <w:r w:rsidR="009A29C7">
        <w:rPr>
          <w:rFonts w:hint="eastAsia"/>
        </w:rPr>
        <w:t>：</w:t>
      </w:r>
      <w:proofErr w:type="spellStart"/>
      <w:r w:rsidR="009A29C7">
        <w:rPr>
          <w:rFonts w:hint="eastAsia"/>
        </w:rPr>
        <w:t>ip</w:t>
      </w:r>
      <w:proofErr w:type="spellEnd"/>
      <w:r w:rsidR="009A29C7">
        <w:rPr>
          <w:rFonts w:hint="eastAsia"/>
        </w:rPr>
        <w:t>地理位置信息库，色情图片识别服务。</w:t>
      </w:r>
    </w:p>
    <w:p w:rsidR="00E67440" w:rsidRDefault="00E67440">
      <w:pPr>
        <w:pStyle w:val="2"/>
      </w:pPr>
      <w:bookmarkStart w:id="5" w:name="_Toc498836226"/>
      <w:bookmarkStart w:id="6" w:name="_Toc484294340"/>
      <w:r>
        <w:rPr>
          <w:rFonts w:hint="eastAsia"/>
        </w:rPr>
        <w:t>定义、首字母缩写词和缩略语</w:t>
      </w:r>
      <w:bookmarkEnd w:id="5"/>
      <w:bookmarkEnd w:id="6"/>
    </w:p>
    <w:p w:rsidR="005711DF" w:rsidRDefault="009A29C7" w:rsidP="009A29C7">
      <w:pPr>
        <w:pStyle w:val="a9"/>
        <w:rPr>
          <w:rFonts w:hAnsi="宋体" w:cs="宋体"/>
          <w:color w:val="000000" w:themeColor="text1"/>
          <w:shd w:val="clear" w:color="auto" w:fill="FFFFFF"/>
        </w:rPr>
      </w:pPr>
      <w:r>
        <w:rPr>
          <w:rFonts w:hint="eastAsia"/>
        </w:rPr>
        <w:t>SSH框架：</w:t>
      </w:r>
      <w:r w:rsidR="005711DF" w:rsidRPr="00EA68C3">
        <w:rPr>
          <w:rFonts w:hAnsi="宋体" w:cs="宋体" w:hint="eastAsia"/>
          <w:color w:val="000000" w:themeColor="text1"/>
          <w:shd w:val="clear" w:color="auto" w:fill="FFFFFF"/>
        </w:rPr>
        <w:t>由Struts，Spring Framework，Hibernate组成的常见JAVA网上开发框架组合的缩称</w:t>
      </w:r>
      <w:r w:rsidR="005711DF">
        <w:rPr>
          <w:rFonts w:hAnsi="宋体" w:cs="宋体" w:hint="eastAsia"/>
          <w:color w:val="000000" w:themeColor="text1"/>
          <w:shd w:val="clear" w:color="auto" w:fill="FFFFFF"/>
        </w:rPr>
        <w:t>。</w:t>
      </w:r>
    </w:p>
    <w:p w:rsidR="005711DF" w:rsidRDefault="005711DF" w:rsidP="005711DF">
      <w:pPr>
        <w:pStyle w:val="a9"/>
        <w:rPr>
          <w:rFonts w:hAnsi="宋体" w:cs="宋体"/>
          <w:color w:val="000000" w:themeColor="text1"/>
          <w:shd w:val="clear" w:color="auto" w:fill="FFFFFF"/>
        </w:rPr>
      </w:pPr>
      <w:r w:rsidRPr="00EA68C3">
        <w:rPr>
          <w:rFonts w:hAnsi="宋体" w:cs="宋体" w:hint="eastAsia"/>
          <w:color w:val="000000" w:themeColor="text1"/>
          <w:shd w:val="clear" w:color="auto" w:fill="FFFFFF"/>
        </w:rPr>
        <w:t>前端</w:t>
      </w:r>
      <w:r>
        <w:rPr>
          <w:rFonts w:hAnsi="宋体" w:cs="宋体" w:hint="eastAsia"/>
          <w:color w:val="000000" w:themeColor="text1"/>
          <w:shd w:val="clear" w:color="auto" w:fill="FFFFFF"/>
        </w:rPr>
        <w:t>：</w:t>
      </w:r>
      <w:r w:rsidRPr="00EA68C3">
        <w:rPr>
          <w:rFonts w:hAnsi="宋体" w:cs="宋体" w:hint="eastAsia"/>
          <w:color w:val="000000" w:themeColor="text1"/>
          <w:shd w:val="clear" w:color="auto" w:fill="FFFFFF"/>
        </w:rPr>
        <w:t>展现给最终用户的界面</w:t>
      </w:r>
      <w:r>
        <w:rPr>
          <w:rFonts w:hAnsi="宋体" w:cs="宋体" w:hint="eastAsia"/>
          <w:color w:val="000000" w:themeColor="text1"/>
          <w:shd w:val="clear" w:color="auto" w:fill="FFFFFF"/>
        </w:rPr>
        <w:t>。</w:t>
      </w:r>
    </w:p>
    <w:p w:rsidR="005711DF" w:rsidRPr="00EA68C3" w:rsidRDefault="005711DF" w:rsidP="005711DF">
      <w:pPr>
        <w:pStyle w:val="a9"/>
        <w:rPr>
          <w:rFonts w:hAnsi="宋体" w:cs="宋体"/>
          <w:color w:val="000000" w:themeColor="text1"/>
          <w:shd w:val="clear" w:color="auto" w:fill="FFFFFF"/>
        </w:rPr>
      </w:pPr>
      <w:r w:rsidRPr="00EA68C3">
        <w:rPr>
          <w:rFonts w:hAnsi="宋体" w:cs="宋体" w:hint="eastAsia"/>
          <w:color w:val="000000" w:themeColor="text1"/>
          <w:shd w:val="clear" w:color="auto" w:fill="FFFFFF"/>
        </w:rPr>
        <w:t>后端</w:t>
      </w:r>
      <w:r>
        <w:rPr>
          <w:rFonts w:hAnsi="宋体" w:cs="宋体" w:hint="eastAsia"/>
          <w:color w:val="000000" w:themeColor="text1"/>
          <w:shd w:val="clear" w:color="auto" w:fill="FFFFFF"/>
        </w:rPr>
        <w:t>：</w:t>
      </w:r>
      <w:r w:rsidRPr="00EA68C3">
        <w:rPr>
          <w:rFonts w:hAnsi="宋体" w:cs="宋体" w:hint="eastAsia"/>
          <w:color w:val="000000" w:themeColor="text1"/>
          <w:shd w:val="clear" w:color="auto" w:fill="FFFFFF"/>
        </w:rPr>
        <w:t>在服务器上面运行的代码</w:t>
      </w:r>
    </w:p>
    <w:p w:rsidR="009A29C7" w:rsidRPr="005711DF" w:rsidRDefault="009A29C7" w:rsidP="005711DF">
      <w:pPr>
        <w:pStyle w:val="a9"/>
        <w:rPr>
          <w:rFonts w:hAnsi="宋体" w:cs="宋体"/>
          <w:color w:val="000000" w:themeColor="text1"/>
          <w:shd w:val="clear" w:color="auto" w:fill="FFFFFF"/>
        </w:rPr>
      </w:pPr>
      <w:r>
        <w:rPr>
          <w:rFonts w:hAnsi="宋体" w:cs="宋体" w:hint="eastAsia"/>
          <w:color w:val="000000" w:themeColor="text1"/>
          <w:shd w:val="clear" w:color="auto" w:fill="FFFFFF"/>
        </w:rPr>
        <w:t>Bootstrap</w:t>
      </w:r>
      <w:r>
        <w:rPr>
          <w:rFonts w:hAnsi="宋体" w:cs="宋体" w:hint="eastAsia"/>
          <w:color w:val="333333"/>
          <w:shd w:val="clear" w:color="auto" w:fill="FFFFFF"/>
        </w:rPr>
        <w:t>：</w:t>
      </w:r>
      <w:r w:rsidR="005711DF" w:rsidRPr="00EA68C3">
        <w:rPr>
          <w:rFonts w:hAnsi="宋体" w:cs="宋体" w:hint="eastAsia"/>
          <w:color w:val="000000" w:themeColor="text1"/>
          <w:shd w:val="clear" w:color="auto" w:fill="FFFFFF"/>
        </w:rPr>
        <w:t>一组用于网站和网络应用程序开发的开源前端框架，包括HTML、CSS及JavaScript的框架</w:t>
      </w:r>
      <w:r w:rsidR="005711DF">
        <w:rPr>
          <w:rFonts w:hAnsi="宋体" w:cs="宋体" w:hint="eastAsia"/>
          <w:color w:val="000000" w:themeColor="text1"/>
          <w:shd w:val="clear" w:color="auto" w:fill="FFFFFF"/>
        </w:rPr>
        <w:t>。</w:t>
      </w:r>
    </w:p>
    <w:p w:rsidR="005711DF" w:rsidRPr="005711DF" w:rsidRDefault="009A29C7" w:rsidP="005711DF">
      <w:pPr>
        <w:pStyle w:val="a9"/>
        <w:rPr>
          <w:rFonts w:hAnsi="宋体" w:cs="宋体"/>
          <w:iCs/>
          <w:color w:val="000000"/>
          <w:shd w:val="clear" w:color="auto" w:fill="FFFFFF"/>
        </w:rPr>
      </w:pPr>
      <w:r>
        <w:rPr>
          <w:rFonts w:hAnsi="宋体" w:cs="宋体" w:hint="eastAsia"/>
          <w:color w:val="000000" w:themeColor="text1"/>
          <w:shd w:val="clear" w:color="auto" w:fill="FFFFFF"/>
        </w:rPr>
        <w:t>jQuery：</w:t>
      </w:r>
      <w:r w:rsidR="005711DF" w:rsidRPr="005711DF">
        <w:rPr>
          <w:rFonts w:hAnsi="宋体" w:cs="宋体" w:hint="eastAsia"/>
          <w:iCs/>
          <w:color w:val="000000"/>
          <w:shd w:val="clear" w:color="auto" w:fill="FFFFFF"/>
        </w:rPr>
        <w:t>一套跨</w:t>
      </w:r>
      <w:hyperlink r:id="rId9" w:tgtFrame="https://baike.so.com/doc/_blank" w:history="1">
        <w:r w:rsidR="005711DF" w:rsidRPr="005711DF">
          <w:rPr>
            <w:rFonts w:hAnsi="宋体" w:cs="宋体" w:hint="eastAsia"/>
            <w:iCs/>
            <w:color w:val="000000"/>
            <w:shd w:val="clear" w:color="auto" w:fill="FFFFFF"/>
          </w:rPr>
          <w:t>浏览器</w:t>
        </w:r>
      </w:hyperlink>
      <w:r w:rsidR="005711DF" w:rsidRPr="005711DF">
        <w:rPr>
          <w:rFonts w:hAnsi="宋体" w:cs="宋体" w:hint="eastAsia"/>
          <w:iCs/>
          <w:color w:val="000000"/>
          <w:shd w:val="clear" w:color="auto" w:fill="FFFFFF"/>
        </w:rPr>
        <w:t>的JavaScript库，简化HTML与JavaScript之间的操作。</w:t>
      </w:r>
    </w:p>
    <w:p w:rsidR="009A29C7" w:rsidRPr="005711DF" w:rsidRDefault="005711DF" w:rsidP="005711DF">
      <w:pPr>
        <w:keepLines/>
        <w:spacing w:after="120"/>
        <w:ind w:left="720"/>
        <w:rPr>
          <w:rFonts w:hAnsi="宋体" w:cs="宋体"/>
          <w:color w:val="000000"/>
          <w:shd w:val="clear" w:color="auto" w:fill="FFFFFF"/>
        </w:rPr>
      </w:pPr>
      <w:proofErr w:type="spellStart"/>
      <w:r w:rsidRPr="005711DF">
        <w:rPr>
          <w:rFonts w:hAnsi="宋体" w:cs="宋体" w:hint="eastAsia"/>
          <w:iCs/>
          <w:color w:val="000000"/>
          <w:shd w:val="clear" w:color="auto" w:fill="FFFFFF"/>
        </w:rPr>
        <w:t>PowerDesigner</w:t>
      </w:r>
      <w:proofErr w:type="spellEnd"/>
      <w:r w:rsidRPr="005711DF">
        <w:rPr>
          <w:rFonts w:hAnsi="宋体" w:cs="宋体" w:hint="eastAsia"/>
          <w:iCs/>
          <w:color w:val="000000"/>
          <w:shd w:val="clear" w:color="auto" w:fill="FFFFFF"/>
        </w:rPr>
        <w:t>：</w:t>
      </w:r>
      <w:r w:rsidRPr="005711DF">
        <w:rPr>
          <w:rFonts w:hAnsi="宋体" w:cs="宋体" w:hint="eastAsia"/>
          <w:color w:val="000000"/>
          <w:shd w:val="clear" w:color="auto" w:fill="FFFFFF"/>
        </w:rPr>
        <w:t>Sybase公司的CASE工具集，使用它可以方便地对管理信息系统进行分析设计，它几乎包括了</w:t>
      </w:r>
      <w:r w:rsidRPr="005711DF">
        <w:rPr>
          <w:rFonts w:hAnsi="宋体" w:cs="宋体" w:hint="eastAsia"/>
          <w:color w:val="000000"/>
          <w:shd w:val="clear" w:color="auto" w:fill="FFFFFF"/>
        </w:rPr>
        <w:fldChar w:fldCharType="begin"/>
      </w:r>
      <w:r w:rsidRPr="005711DF">
        <w:rPr>
          <w:rFonts w:hAnsi="宋体" w:cs="宋体" w:hint="eastAsia"/>
          <w:color w:val="000000"/>
          <w:shd w:val="clear" w:color="auto" w:fill="FFFFFF"/>
        </w:rPr>
        <w:instrText xml:space="preserve"> HYPERLINK "https://baike.so.com/doc/1048436-1108941.html" \t "https://baike.so.com/doc/_blank" </w:instrText>
      </w:r>
      <w:r w:rsidRPr="005711DF">
        <w:rPr>
          <w:rFonts w:hAnsi="宋体" w:cs="宋体" w:hint="eastAsia"/>
          <w:color w:val="000000"/>
          <w:shd w:val="clear" w:color="auto" w:fill="FFFFFF"/>
        </w:rPr>
        <w:fldChar w:fldCharType="separate"/>
      </w:r>
      <w:r w:rsidRPr="005711DF">
        <w:rPr>
          <w:rFonts w:hAnsi="宋体" w:cs="宋体" w:hint="eastAsia"/>
          <w:color w:val="000000"/>
          <w:shd w:val="clear" w:color="auto" w:fill="FFFFFF"/>
        </w:rPr>
        <w:t>数据库模型</w:t>
      </w:r>
      <w:r w:rsidRPr="005711DF">
        <w:rPr>
          <w:rFonts w:hAnsi="宋体" w:cs="宋体" w:hint="eastAsia"/>
          <w:color w:val="000000"/>
          <w:shd w:val="clear" w:color="auto" w:fill="FFFFFF"/>
        </w:rPr>
        <w:fldChar w:fldCharType="end"/>
      </w:r>
      <w:r w:rsidRPr="005711DF">
        <w:rPr>
          <w:rFonts w:hAnsi="宋体" w:cs="宋体" w:hint="eastAsia"/>
          <w:color w:val="000000"/>
          <w:shd w:val="clear" w:color="auto" w:fill="FFFFFF"/>
        </w:rPr>
        <w:t>设计的全过程。</w:t>
      </w:r>
    </w:p>
    <w:p w:rsidR="005711DF" w:rsidRDefault="005711DF" w:rsidP="009A29C7">
      <w:pPr>
        <w:pStyle w:val="a9"/>
        <w:rPr>
          <w:rFonts w:hAnsi="宋体" w:cs="宋体"/>
          <w:color w:val="000000" w:themeColor="text1"/>
          <w:shd w:val="clear" w:color="auto" w:fill="FFFFFF"/>
        </w:rPr>
      </w:pPr>
      <w:r w:rsidRPr="005711DF">
        <w:rPr>
          <w:rFonts w:hAnsi="宋体" w:cs="宋体" w:hint="eastAsia"/>
          <w:color w:val="000000" w:themeColor="text1"/>
          <w:shd w:val="clear" w:color="auto" w:fill="FFFFFF"/>
        </w:rPr>
        <w:t>Eclipse：一个开放源代码的、基于Java的可扩展开发平台。</w:t>
      </w:r>
    </w:p>
    <w:p w:rsidR="009A29C7" w:rsidRDefault="009A29C7" w:rsidP="009A29C7">
      <w:pPr>
        <w:pStyle w:val="a9"/>
        <w:rPr>
          <w:rFonts w:hAnsi="宋体" w:cs="宋体"/>
          <w:color w:val="000000" w:themeColor="text1"/>
          <w:shd w:val="clear" w:color="auto" w:fill="FFFFFF"/>
        </w:rPr>
      </w:pPr>
      <w:r>
        <w:rPr>
          <w:rFonts w:hAnsi="宋体" w:cs="宋体" w:hint="eastAsia"/>
          <w:color w:val="000000" w:themeColor="text1"/>
          <w:shd w:val="clear" w:color="auto" w:fill="FFFFFF"/>
        </w:rPr>
        <w:t>W3C：万维网联盟（World Wide Web Consortium，W3C），又称W3C理事会。</w:t>
      </w:r>
    </w:p>
    <w:p w:rsidR="009A29C7" w:rsidRDefault="009A29C7" w:rsidP="009A29C7">
      <w:pPr>
        <w:pStyle w:val="a9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hAnsi="宋体" w:cs="宋体" w:hint="eastAsia"/>
          <w:color w:val="333333"/>
          <w:shd w:val="clear" w:color="auto" w:fill="FFFFFF"/>
        </w:rPr>
        <w:t>ECMA-262：</w:t>
      </w:r>
      <w:r w:rsidR="008A42A3">
        <w:rPr>
          <w:rFonts w:hAnsi="宋体" w:cs="宋体" w:hint="eastAsia"/>
          <w:color w:val="333333"/>
          <w:shd w:val="clear" w:color="auto" w:fill="FFFFFF"/>
        </w:rPr>
        <w:t>由ECMA(</w:t>
      </w:r>
      <w:r>
        <w:rPr>
          <w:rFonts w:hAnsi="宋体" w:cs="宋体" w:hint="eastAsia"/>
          <w:color w:val="000000" w:themeColor="text1"/>
          <w:shd w:val="clear" w:color="auto" w:fill="FFFFFF"/>
        </w:rPr>
        <w:t>European Computer Manufactures Association</w:t>
      </w:r>
      <w:r w:rsidR="008A42A3">
        <w:rPr>
          <w:rFonts w:hAnsi="宋体" w:cs="宋体"/>
          <w:color w:val="000000" w:themeColor="text1"/>
          <w:shd w:val="clear" w:color="auto" w:fill="FFFFFF"/>
        </w:rPr>
        <w:t>)</w:t>
      </w:r>
      <w:r w:rsidR="008A42A3">
        <w:rPr>
          <w:rFonts w:hAnsi="宋体" w:cs="宋体" w:hint="eastAsia"/>
          <w:color w:val="000000" w:themeColor="text1"/>
          <w:shd w:val="clear" w:color="auto" w:fill="FFFFFF"/>
        </w:rPr>
        <w:t>制定的一种</w:t>
      </w:r>
      <w:r w:rsidR="008A42A3">
        <w:rPr>
          <w:rFonts w:hAnsi="宋体" w:cs="宋体"/>
          <w:color w:val="000000" w:themeColor="text1"/>
          <w:shd w:val="clear" w:color="auto" w:fill="FFFFFF"/>
        </w:rPr>
        <w:t>脚本语言标准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。</w:t>
      </w:r>
    </w:p>
    <w:p w:rsidR="009A29C7" w:rsidRDefault="009A29C7" w:rsidP="009A29C7">
      <w:pPr>
        <w:pStyle w:val="a9"/>
        <w:rPr>
          <w:rFonts w:hAnsi="宋体" w:cs="宋体"/>
          <w:color w:val="000000" w:themeColor="text1"/>
          <w:shd w:val="clear" w:color="auto" w:fill="FFFFFF"/>
        </w:rPr>
      </w:pPr>
      <w:r>
        <w:rPr>
          <w:rFonts w:hAnsi="宋体" w:cs="宋体" w:hint="eastAsia"/>
          <w:color w:val="000000" w:themeColor="text1"/>
          <w:shd w:val="clear" w:color="auto" w:fill="FFFFFF"/>
        </w:rPr>
        <w:t>CSS：Cascading Style Sheets，一种用来表现HTML（标准通用标记语言的一个应用）或XML（标准通用标记语言的一个子集）等文件样式的计算机语言。</w:t>
      </w:r>
    </w:p>
    <w:p w:rsidR="009A29C7" w:rsidRDefault="009A29C7" w:rsidP="009A29C7">
      <w:pPr>
        <w:pStyle w:val="a9"/>
        <w:rPr>
          <w:rFonts w:hAnsi="宋体" w:cs="宋体"/>
          <w:color w:val="000000" w:themeColor="text1"/>
          <w:shd w:val="clear" w:color="auto" w:fill="FFFFFF"/>
        </w:rPr>
      </w:pPr>
      <w:r>
        <w:rPr>
          <w:rFonts w:hAnsi="宋体" w:cs="宋体" w:hint="eastAsia"/>
          <w:color w:val="000000" w:themeColor="text1"/>
          <w:shd w:val="clear" w:color="auto" w:fill="FFFFFF"/>
        </w:rPr>
        <w:t>HTTP协议：互联网上应用最为广泛的一种网络协议。所有的WWW文件都必须遵守这个标准。</w:t>
      </w:r>
    </w:p>
    <w:p w:rsidR="009A29C7" w:rsidRPr="009A29C7" w:rsidRDefault="009A29C7" w:rsidP="009A29C7">
      <w:pPr>
        <w:ind w:left="720"/>
      </w:pPr>
    </w:p>
    <w:p w:rsidR="00E67440" w:rsidRDefault="00E67440">
      <w:pPr>
        <w:pStyle w:val="2"/>
      </w:pPr>
      <w:bookmarkStart w:id="7" w:name="_Toc498836227"/>
      <w:bookmarkStart w:id="8" w:name="_Toc484294341"/>
      <w:r>
        <w:rPr>
          <w:rFonts w:hint="eastAsia"/>
        </w:rPr>
        <w:t>参考资料</w:t>
      </w:r>
      <w:bookmarkEnd w:id="7"/>
      <w:bookmarkEnd w:id="8"/>
    </w:p>
    <w:p w:rsidR="009A29C7" w:rsidRDefault="009A29C7" w:rsidP="009A29C7">
      <w:pPr>
        <w:ind w:left="720"/>
      </w:pPr>
      <w:r>
        <w:rPr>
          <w:rFonts w:hint="eastAsia"/>
        </w:rPr>
        <w:t>google java编程</w:t>
      </w:r>
      <w:r>
        <w:t>规范</w:t>
      </w:r>
      <w:r>
        <w:rPr>
          <w:rFonts w:hint="eastAsia"/>
        </w:rPr>
        <w:t>（</w:t>
      </w:r>
      <w:hyperlink r:id="rId10" w:history="1">
        <w:r>
          <w:rPr>
            <w:rStyle w:val="ae"/>
          </w:rPr>
          <w:t>http://www.hawstein.com/posts/google-java-style.html</w:t>
        </w:r>
      </w:hyperlink>
      <w:r>
        <w:rPr>
          <w:rFonts w:hint="eastAsia"/>
        </w:rPr>
        <w:t>）</w:t>
      </w:r>
    </w:p>
    <w:p w:rsidR="009A29C7" w:rsidRDefault="009A29C7" w:rsidP="009A29C7">
      <w:pPr>
        <w:ind w:left="720"/>
      </w:pPr>
    </w:p>
    <w:p w:rsidR="009A29C7" w:rsidRDefault="009A29C7" w:rsidP="009A29C7">
      <w:pPr>
        <w:ind w:left="72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地理位置信息库：</w:t>
      </w:r>
      <w:r w:rsidR="005F7458">
        <w:fldChar w:fldCharType="begin"/>
      </w:r>
      <w:r w:rsidR="005F7458">
        <w:instrText xml:space="preserve"> HYPERLINK "</w:instrText>
      </w:r>
      <w:r w:rsidR="005F7458" w:rsidRPr="005F7458">
        <w:instrText>http://apistore.baidu.com/astore/serviceinfo/2073.html</w:instrText>
      </w:r>
      <w:r w:rsidR="005F7458">
        <w:instrText xml:space="preserve">" </w:instrText>
      </w:r>
      <w:r w:rsidR="005F7458">
        <w:fldChar w:fldCharType="separate"/>
      </w:r>
      <w:r w:rsidR="005F7458" w:rsidRPr="00F77456">
        <w:rPr>
          <w:rStyle w:val="ae"/>
        </w:rPr>
        <w:t>http://apistore.baidu.com/astore/serviceinfo/2073.html</w:t>
      </w:r>
      <w:r w:rsidR="005F7458">
        <w:fldChar w:fldCharType="end"/>
      </w:r>
    </w:p>
    <w:p w:rsidR="005F7458" w:rsidRDefault="005F7458" w:rsidP="009A29C7">
      <w:pPr>
        <w:ind w:left="720"/>
      </w:pPr>
    </w:p>
    <w:p w:rsidR="009A29C7" w:rsidRPr="00E21DCC" w:rsidRDefault="009A29C7" w:rsidP="009A29C7">
      <w:pPr>
        <w:ind w:left="720"/>
      </w:pPr>
      <w:r>
        <w:rPr>
          <w:rFonts w:hint="eastAsia"/>
        </w:rPr>
        <w:t>色情图片识别服务</w:t>
      </w:r>
      <w:r>
        <w:t>：</w:t>
      </w:r>
      <w:hyperlink r:id="rId11" w:history="1">
        <w:r w:rsidR="005F7458" w:rsidRPr="005F7458">
          <w:rPr>
            <w:rStyle w:val="ae"/>
          </w:rPr>
          <w:t>http://apistore.baidu.com/apiworks/servicedetail/1372.html</w:t>
        </w:r>
      </w:hyperlink>
    </w:p>
    <w:p w:rsidR="009A29C7" w:rsidRPr="009A29C7" w:rsidRDefault="009A29C7" w:rsidP="009A29C7">
      <w:pPr>
        <w:ind w:left="720"/>
      </w:pPr>
    </w:p>
    <w:p w:rsidR="000A036F" w:rsidRPr="000A036F" w:rsidRDefault="00E67440" w:rsidP="000A036F">
      <w:pPr>
        <w:pStyle w:val="1"/>
        <w:numPr>
          <w:ilvl w:val="0"/>
          <w:numId w:val="1"/>
        </w:numPr>
        <w:ind w:left="720" w:hanging="720"/>
      </w:pPr>
      <w:bookmarkStart w:id="9" w:name="_Toc498836229"/>
      <w:bookmarkStart w:id="10" w:name="_Toc484294342"/>
      <w:r>
        <w:rPr>
          <w:rFonts w:hint="eastAsia"/>
        </w:rPr>
        <w:lastRenderedPageBreak/>
        <w:t>整体说明</w:t>
      </w:r>
      <w:bookmarkEnd w:id="9"/>
      <w:bookmarkEnd w:id="10"/>
    </w:p>
    <w:p w:rsidR="007A2C49" w:rsidRDefault="007A2C49" w:rsidP="007A2C49">
      <w:pPr>
        <w:ind w:left="720"/>
      </w:pPr>
      <w:r>
        <w:rPr>
          <w:rFonts w:hint="eastAsia"/>
        </w:rPr>
        <w:t>产品总体</w:t>
      </w:r>
      <w:r>
        <w:t>效果：</w:t>
      </w:r>
    </w:p>
    <w:p w:rsidR="007A2C49" w:rsidRPr="007A2C49" w:rsidRDefault="007A2C49" w:rsidP="007A2C49">
      <w:pPr>
        <w:ind w:left="720"/>
      </w:pPr>
      <w:r w:rsidRPr="007A2C49">
        <w:rPr>
          <w:rFonts w:hint="eastAsia"/>
        </w:rPr>
        <w:t>本项目希望开发出一个可以实现朋友间图书相互借阅、相互交流、相互推荐、相互分享等功能并且能够吸引用户，具有一定市场竞争力的图书分享交流平台（网站）。</w:t>
      </w:r>
    </w:p>
    <w:p w:rsidR="009A29C7" w:rsidRDefault="007A2C49" w:rsidP="009A29C7">
      <w:pPr>
        <w:ind w:left="720"/>
      </w:pPr>
      <w:r>
        <w:rPr>
          <w:rFonts w:hint="eastAsia"/>
        </w:rPr>
        <w:t>产品预期</w:t>
      </w:r>
      <w:r>
        <w:t>功能：</w:t>
      </w:r>
    </w:p>
    <w:p w:rsidR="002E147E" w:rsidRDefault="002E147E" w:rsidP="009A29C7">
      <w:pPr>
        <w:ind w:left="720"/>
      </w:pPr>
      <w:r>
        <w:rPr>
          <w:rFonts w:hint="eastAsia"/>
        </w:rPr>
        <w:t>为用户</w:t>
      </w:r>
      <w:r>
        <w:t>提供</w:t>
      </w:r>
      <w:r>
        <w:rPr>
          <w:rFonts w:hint="eastAsia"/>
        </w:rPr>
        <w:t>个人</w:t>
      </w:r>
      <w:r>
        <w:t>信息管理</w:t>
      </w:r>
      <w:r>
        <w:rPr>
          <w:rFonts w:hint="eastAsia"/>
        </w:rPr>
        <w:t>，</w:t>
      </w:r>
      <w:r>
        <w:t>图书</w:t>
      </w:r>
      <w:r>
        <w:rPr>
          <w:rFonts w:hint="eastAsia"/>
        </w:rPr>
        <w:t>浏览，</w:t>
      </w:r>
      <w:r>
        <w:t>查询</w:t>
      </w:r>
      <w:r>
        <w:rPr>
          <w:rFonts w:hint="eastAsia"/>
        </w:rPr>
        <w:t>，</w:t>
      </w:r>
      <w:r>
        <w:t>图书信息发布</w:t>
      </w:r>
      <w:r>
        <w:rPr>
          <w:rFonts w:hint="eastAsia"/>
        </w:rPr>
        <w:t>，</w:t>
      </w:r>
      <w:r>
        <w:t>借阅</w:t>
      </w:r>
      <w:r>
        <w:rPr>
          <w:rFonts w:hint="eastAsia"/>
        </w:rPr>
        <w:t>/归还</w:t>
      </w:r>
      <w:r>
        <w:t>，</w:t>
      </w:r>
      <w:r>
        <w:rPr>
          <w:rFonts w:hint="eastAsia"/>
        </w:rPr>
        <w:t>图书评论</w:t>
      </w:r>
      <w:r>
        <w:t>，积分管理，信用评价，图书兴趣推荐，附近</w:t>
      </w:r>
      <w:r>
        <w:rPr>
          <w:rFonts w:hint="eastAsia"/>
        </w:rPr>
        <w:t>的</w:t>
      </w:r>
      <w:r>
        <w:t>书</w:t>
      </w:r>
      <w:r>
        <w:rPr>
          <w:rFonts w:hint="eastAsia"/>
        </w:rPr>
        <w:t>推荐</w:t>
      </w:r>
      <w:r>
        <w:t>等功能</w:t>
      </w:r>
      <w:r>
        <w:rPr>
          <w:rFonts w:hint="eastAsia"/>
        </w:rPr>
        <w:t>；</w:t>
      </w:r>
    </w:p>
    <w:p w:rsidR="007A2C49" w:rsidRDefault="002E147E" w:rsidP="002E147E">
      <w:pPr>
        <w:ind w:left="720"/>
      </w:pPr>
      <w:r>
        <w:rPr>
          <w:rFonts w:hint="eastAsia"/>
        </w:rPr>
        <w:t>为</w:t>
      </w:r>
      <w:r>
        <w:t>管理员提供</w:t>
      </w:r>
      <w:r>
        <w:rPr>
          <w:rFonts w:hint="eastAsia"/>
        </w:rPr>
        <w:t>账户</w:t>
      </w:r>
      <w:r>
        <w:t>管理</w:t>
      </w:r>
      <w:r>
        <w:rPr>
          <w:rFonts w:hint="eastAsia"/>
        </w:rPr>
        <w:t>，图书</w:t>
      </w:r>
      <w:r>
        <w:t>审核</w:t>
      </w:r>
      <w:r>
        <w:rPr>
          <w:rFonts w:hint="eastAsia"/>
        </w:rPr>
        <w:t>、</w:t>
      </w:r>
      <w:r>
        <w:t>管理等功能。</w:t>
      </w:r>
    </w:p>
    <w:p w:rsidR="007A2C49" w:rsidRDefault="007A2C49" w:rsidP="007A2C49">
      <w:pPr>
        <w:ind w:left="720"/>
      </w:pPr>
      <w:r>
        <w:rPr>
          <w:rFonts w:hint="eastAsia"/>
        </w:rPr>
        <w:t>用户</w:t>
      </w:r>
      <w:r>
        <w:t>特征：</w:t>
      </w:r>
    </w:p>
    <w:p w:rsidR="007A2C49" w:rsidRDefault="007A2C49" w:rsidP="007A2C49">
      <w:pPr>
        <w:ind w:left="720"/>
      </w:pPr>
      <w:r>
        <w:rPr>
          <w:rFonts w:hint="eastAsia"/>
        </w:rPr>
        <w:t>本项目针对拥有可借出二手书和有书籍借阅需求的用户，主要针对青少年和学生等有用</w:t>
      </w:r>
      <w:proofErr w:type="gramStart"/>
      <w:r>
        <w:rPr>
          <w:rFonts w:hint="eastAsia"/>
        </w:rPr>
        <w:t>书需求</w:t>
      </w:r>
      <w:proofErr w:type="gramEnd"/>
      <w:r>
        <w:rPr>
          <w:rFonts w:hint="eastAsia"/>
        </w:rPr>
        <w:t>的用户。</w:t>
      </w:r>
    </w:p>
    <w:p w:rsidR="007A2C49" w:rsidRDefault="007A2C49" w:rsidP="007A2C49">
      <w:pPr>
        <w:ind w:left="720"/>
      </w:pPr>
      <w:r>
        <w:rPr>
          <w:rFonts w:hint="eastAsia"/>
        </w:rPr>
        <w:t>约束</w:t>
      </w:r>
      <w:r w:rsidR="00722C39">
        <w:rPr>
          <w:rFonts w:hint="eastAsia"/>
        </w:rPr>
        <w:t>：</w:t>
      </w:r>
    </w:p>
    <w:p w:rsidR="00722C39" w:rsidRDefault="00DC13AA" w:rsidP="00363BF8">
      <w:pPr>
        <w:ind w:left="720"/>
      </w:pPr>
      <w:r>
        <w:rPr>
          <w:rFonts w:hint="eastAsia"/>
        </w:rPr>
        <w:t>技术</w:t>
      </w:r>
      <w:r>
        <w:t>方面</w:t>
      </w:r>
      <w:r w:rsidR="00722C39">
        <w:rPr>
          <w:rFonts w:hint="eastAsia"/>
        </w:rPr>
        <w:t>的约束</w:t>
      </w:r>
      <w:r w:rsidR="00722C39">
        <w:t>：</w:t>
      </w:r>
      <w:r>
        <w:t>系统的开发必须</w:t>
      </w:r>
      <w:r>
        <w:rPr>
          <w:rFonts w:hint="eastAsia"/>
        </w:rPr>
        <w:t>使用</w:t>
      </w:r>
      <w:r>
        <w:t>面向对象语言</w:t>
      </w:r>
      <w:r w:rsidR="00722C39">
        <w:rPr>
          <w:rFonts w:hint="eastAsia"/>
        </w:rPr>
        <w:t>，必须采用SSH框架</w:t>
      </w:r>
      <w:r w:rsidR="00722C39">
        <w:t>进行开发</w:t>
      </w:r>
      <w:r w:rsidR="00363BF8">
        <w:rPr>
          <w:rFonts w:hint="eastAsia"/>
        </w:rPr>
        <w:t>，</w:t>
      </w:r>
      <w:r w:rsidR="00363BF8">
        <w:t>网站必须适应不同分辨率；</w:t>
      </w:r>
    </w:p>
    <w:p w:rsidR="00363BF8" w:rsidRDefault="00363BF8" w:rsidP="00363BF8">
      <w:pPr>
        <w:ind w:left="720"/>
      </w:pPr>
      <w:r>
        <w:rPr>
          <w:rFonts w:hint="eastAsia"/>
        </w:rPr>
        <w:t>非</w:t>
      </w:r>
      <w:r>
        <w:t>技术方面的约束：</w:t>
      </w:r>
      <w:r>
        <w:rPr>
          <w:rFonts w:hint="eastAsia"/>
        </w:rPr>
        <w:t>项目</w:t>
      </w:r>
      <w:r>
        <w:t>的开发必须有大</w:t>
      </w:r>
      <w:r>
        <w:rPr>
          <w:rFonts w:hint="eastAsia"/>
        </w:rPr>
        <w:t>部分</w:t>
      </w:r>
      <w:r>
        <w:t>时间在软件学院机房完成。</w:t>
      </w:r>
    </w:p>
    <w:p w:rsidR="000A036F" w:rsidRDefault="00363BF8" w:rsidP="000A036F">
      <w:pPr>
        <w:ind w:left="720"/>
      </w:pPr>
      <w:r>
        <w:rPr>
          <w:rFonts w:hint="eastAsia"/>
        </w:rPr>
        <w:t>假设</w:t>
      </w:r>
      <w:r>
        <w:t>：</w:t>
      </w:r>
    </w:p>
    <w:p w:rsidR="00A0303D" w:rsidRDefault="00A0303D" w:rsidP="000A036F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开发过程中</w:t>
      </w:r>
      <w:r>
        <w:rPr>
          <w:rFonts w:hint="eastAsia"/>
        </w:rPr>
        <w:t>软件学院</w:t>
      </w:r>
      <w:r>
        <w:t>机房的网络环境良好，以支持对项目开发相关技术的学习；</w:t>
      </w:r>
    </w:p>
    <w:p w:rsidR="00A0303D" w:rsidRDefault="00A0303D" w:rsidP="000A036F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开发过程中</w:t>
      </w:r>
      <w:r>
        <w:rPr>
          <w:rFonts w:hint="eastAsia"/>
        </w:rPr>
        <w:t>遇到</w:t>
      </w:r>
      <w:r>
        <w:t>的大部分技术问题能够在互联网上获得</w:t>
      </w:r>
      <w:r>
        <w:rPr>
          <w:rFonts w:hint="eastAsia"/>
        </w:rPr>
        <w:t>可行</w:t>
      </w:r>
      <w:r>
        <w:t>的解决方案；</w:t>
      </w:r>
    </w:p>
    <w:p w:rsidR="00A0303D" w:rsidRDefault="00A0303D" w:rsidP="00A0303D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的基础功能能够在</w:t>
      </w:r>
      <w:r>
        <w:rPr>
          <w:rFonts w:hint="eastAsia"/>
        </w:rPr>
        <w:t>2017年7月17日</w:t>
      </w:r>
      <w:r>
        <w:t>完成</w:t>
      </w:r>
      <w:r>
        <w:rPr>
          <w:rFonts w:hint="eastAsia"/>
        </w:rPr>
        <w:t>开发</w:t>
      </w:r>
      <w:r>
        <w:t>，以</w:t>
      </w:r>
      <w:r>
        <w:rPr>
          <w:rFonts w:hint="eastAsia"/>
        </w:rPr>
        <w:t>支持后续</w:t>
      </w:r>
      <w:r>
        <w:t>功能的开发</w:t>
      </w:r>
      <w:r>
        <w:rPr>
          <w:rFonts w:hint="eastAsia"/>
        </w:rPr>
        <w:t>。</w:t>
      </w:r>
    </w:p>
    <w:p w:rsidR="00A0303D" w:rsidRDefault="00A0303D" w:rsidP="00A0303D">
      <w:pPr>
        <w:ind w:left="720"/>
      </w:pPr>
      <w:r>
        <w:rPr>
          <w:rFonts w:hint="eastAsia"/>
        </w:rPr>
        <w:t>依赖关系</w:t>
      </w:r>
      <w:r>
        <w:t>：</w:t>
      </w:r>
    </w:p>
    <w:p w:rsidR="00996962" w:rsidRDefault="00996962" w:rsidP="00996962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项目服务器端</w:t>
      </w:r>
      <w:r>
        <w:t>代码</w:t>
      </w:r>
      <w:r>
        <w:rPr>
          <w:rFonts w:hint="eastAsia"/>
        </w:rPr>
        <w:t>的</w:t>
      </w:r>
      <w:r>
        <w:t>开发依赖于</w:t>
      </w:r>
      <w:r>
        <w:rPr>
          <w:rFonts w:hint="eastAsia"/>
        </w:rPr>
        <w:t>数据库的</w:t>
      </w:r>
      <w:r>
        <w:t>设计；</w:t>
      </w:r>
    </w:p>
    <w:p w:rsidR="00996962" w:rsidRPr="00363BF8" w:rsidRDefault="00996962" w:rsidP="00996962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项目进阶功能（如</w:t>
      </w:r>
      <w:r>
        <w:t>图书推荐、</w:t>
      </w:r>
      <w:r>
        <w:rPr>
          <w:rFonts w:hint="eastAsia"/>
        </w:rPr>
        <w:t>附近</w:t>
      </w:r>
      <w:r>
        <w:t>的书</w:t>
      </w:r>
      <w:r>
        <w:rPr>
          <w:rFonts w:hint="eastAsia"/>
        </w:rPr>
        <w:t>等）的</w:t>
      </w:r>
      <w:r>
        <w:t>开发依赖于基础功能的实现</w:t>
      </w:r>
      <w:r>
        <w:rPr>
          <w:rFonts w:hint="eastAsia"/>
        </w:rPr>
        <w:t>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1" w:name="_Toc498836230"/>
      <w:bookmarkStart w:id="12" w:name="_Toc484294343"/>
      <w:r>
        <w:rPr>
          <w:rFonts w:hint="eastAsia"/>
        </w:rPr>
        <w:lastRenderedPageBreak/>
        <w:t>具体需求</w:t>
      </w:r>
      <w:bookmarkEnd w:id="11"/>
      <w:bookmarkEnd w:id="12"/>
    </w:p>
    <w:p w:rsidR="00E67440" w:rsidRDefault="00E67440">
      <w:pPr>
        <w:pStyle w:val="2"/>
      </w:pPr>
      <w:bookmarkStart w:id="13" w:name="_Toc498836231"/>
      <w:bookmarkStart w:id="14" w:name="_Toc484294344"/>
      <w:r>
        <w:rPr>
          <w:rFonts w:hint="eastAsia"/>
        </w:rPr>
        <w:t>功能</w:t>
      </w:r>
      <w:bookmarkEnd w:id="13"/>
      <w:bookmarkEnd w:id="14"/>
    </w:p>
    <w:p w:rsidR="00E67440" w:rsidRDefault="00132927">
      <w:pPr>
        <w:pStyle w:val="3"/>
        <w:rPr>
          <w:i w:val="0"/>
        </w:rPr>
      </w:pPr>
      <w:bookmarkStart w:id="15" w:name="_Toc498836232"/>
      <w:bookmarkStart w:id="16" w:name="_Toc484294345"/>
      <w:r w:rsidRPr="004A32E0">
        <w:rPr>
          <w:rFonts w:hint="eastAsia"/>
          <w:i w:val="0"/>
        </w:rPr>
        <w:t>Use case 图</w:t>
      </w:r>
      <w:bookmarkEnd w:id="15"/>
      <w:bookmarkEnd w:id="16"/>
    </w:p>
    <w:p w:rsidR="004A32E0" w:rsidRDefault="00FF4C63" w:rsidP="004A32E0">
      <w:r>
        <w:rPr>
          <w:noProof/>
        </w:rPr>
        <w:drawing>
          <wp:inline distT="0" distB="0" distL="0" distR="0">
            <wp:extent cx="5559901" cy="458053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901" cy="45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E0" w:rsidRDefault="004A32E0" w:rsidP="004A32E0"/>
    <w:p w:rsidR="004A32E0" w:rsidRDefault="004A32E0" w:rsidP="004A32E0"/>
    <w:p w:rsidR="004A32E0" w:rsidRDefault="004A32E0" w:rsidP="004A32E0">
      <w:r>
        <w:rPr>
          <w:rFonts w:hint="eastAsia"/>
        </w:rPr>
        <w:t>Actor:</w:t>
      </w:r>
    </w:p>
    <w:p w:rsidR="004A32E0" w:rsidRDefault="004A32E0" w:rsidP="004A32E0">
      <w:pPr>
        <w:ind w:firstLine="195"/>
      </w:pPr>
      <w:r>
        <w:t xml:space="preserve">Any User: </w:t>
      </w:r>
      <w:r>
        <w:rPr>
          <w:rFonts w:hint="eastAsia"/>
        </w:rPr>
        <w:t>任意用户</w:t>
      </w:r>
      <w:r>
        <w:t>。</w:t>
      </w:r>
    </w:p>
    <w:p w:rsidR="004A32E0" w:rsidRDefault="004A32E0" w:rsidP="004A32E0">
      <w:pPr>
        <w:ind w:firstLine="195"/>
      </w:pPr>
      <w:r>
        <w:rPr>
          <w:rFonts w:hint="eastAsia"/>
        </w:rPr>
        <w:t>Book</w:t>
      </w:r>
      <w:r>
        <w:t xml:space="preserve"> Owner：</w:t>
      </w:r>
      <w:r>
        <w:rPr>
          <w:rFonts w:hint="eastAsia"/>
        </w:rPr>
        <w:t>拥有</w:t>
      </w:r>
      <w:r>
        <w:t>闲置的书籍，将自己的书籍发布到系统中供他人借阅的人</w:t>
      </w:r>
      <w:r>
        <w:rPr>
          <w:rFonts w:hint="eastAsia"/>
        </w:rPr>
        <w:t>。</w:t>
      </w:r>
    </w:p>
    <w:p w:rsidR="004A32E0" w:rsidRDefault="004A32E0" w:rsidP="004A32E0">
      <w:pPr>
        <w:ind w:firstLine="195"/>
      </w:pPr>
      <w:r>
        <w:t>Book Borrower：想要从系统中借书的人。</w:t>
      </w:r>
    </w:p>
    <w:p w:rsidR="004A32E0" w:rsidRDefault="004A32E0" w:rsidP="004A32E0">
      <w:pPr>
        <w:ind w:firstLine="195"/>
      </w:pPr>
      <w:r>
        <w:rPr>
          <w:rFonts w:hint="eastAsia"/>
        </w:rPr>
        <w:t>Admin</w:t>
      </w:r>
      <w:r>
        <w:t>：系统管理员。</w:t>
      </w:r>
    </w:p>
    <w:p w:rsidR="004A32E0" w:rsidRPr="004A32E0" w:rsidRDefault="004A32E0" w:rsidP="004A32E0">
      <w:r>
        <w:rPr>
          <w:rFonts w:hint="eastAsia"/>
        </w:rPr>
        <w:t>以下</w:t>
      </w:r>
      <w:r>
        <w:t>为</w:t>
      </w:r>
      <w:r>
        <w:rPr>
          <w:rFonts w:hint="eastAsia"/>
        </w:rPr>
        <w:t>对</w:t>
      </w:r>
      <w:r>
        <w:t>每一Use Case的说明</w:t>
      </w:r>
      <w:r>
        <w:rPr>
          <w:rFonts w:hint="eastAsia"/>
        </w:rPr>
        <w:t>。</w:t>
      </w:r>
    </w:p>
    <w:p w:rsidR="00132927" w:rsidRPr="00911590" w:rsidRDefault="00911590" w:rsidP="00132927">
      <w:pPr>
        <w:pStyle w:val="3"/>
        <w:rPr>
          <w:i w:val="0"/>
        </w:rPr>
      </w:pPr>
      <w:bookmarkStart w:id="17" w:name="_Toc484294346"/>
      <w:r w:rsidRPr="00911590">
        <w:rPr>
          <w:rFonts w:hint="eastAsia"/>
          <w:i w:val="0"/>
        </w:rPr>
        <w:t>借阅图书 Borrow a book</w:t>
      </w:r>
      <w:bookmarkEnd w:id="17"/>
    </w:p>
    <w:p w:rsidR="00911590" w:rsidRDefault="00911590" w:rsidP="00911590">
      <w:r>
        <w:rPr>
          <w:rFonts w:hint="eastAsia"/>
        </w:rPr>
        <w:t>用例名称：借阅图书 Borrow a book</w:t>
      </w:r>
    </w:p>
    <w:p w:rsidR="00911590" w:rsidRDefault="00911590" w:rsidP="00911590">
      <w:r>
        <w:rPr>
          <w:rFonts w:hint="eastAsia"/>
        </w:rPr>
        <w:t>描述：借书者发起对书籍的借阅请求，并通过支付相应积分完成借书。</w:t>
      </w:r>
    </w:p>
    <w:p w:rsidR="00911590" w:rsidRDefault="00911590" w:rsidP="00911590">
      <w:r>
        <w:rPr>
          <w:rFonts w:hint="eastAsia"/>
        </w:rPr>
        <w:t>执行者：借书者</w:t>
      </w:r>
    </w:p>
    <w:p w:rsidR="00911590" w:rsidRDefault="00911590" w:rsidP="00911590">
      <w:r>
        <w:rPr>
          <w:rFonts w:hint="eastAsia"/>
        </w:rPr>
        <w:t>前置条件：借书者已登录</w:t>
      </w:r>
    </w:p>
    <w:p w:rsidR="00911590" w:rsidRDefault="00911590" w:rsidP="00911590">
      <w:r>
        <w:rPr>
          <w:rFonts w:hint="eastAsia"/>
        </w:rPr>
        <w:t>后置条件：借书操作被系统记录。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1.借书者单击“借阅该图书”按钮。</w:t>
      </w:r>
    </w:p>
    <w:p w:rsidR="00911590" w:rsidRDefault="00911590" w:rsidP="00911590">
      <w:r>
        <w:rPr>
          <w:rFonts w:hint="eastAsia"/>
        </w:rPr>
        <w:lastRenderedPageBreak/>
        <w:t xml:space="preserve">  2.系统将该书加入用户的借书车。</w:t>
      </w:r>
    </w:p>
    <w:p w:rsidR="00911590" w:rsidRDefault="00911590" w:rsidP="00911590">
      <w:r>
        <w:rPr>
          <w:rFonts w:hint="eastAsia"/>
        </w:rPr>
        <w:t xml:space="preserve">  3.系统显示当前借书车信息。</w:t>
      </w:r>
    </w:p>
    <w:p w:rsidR="00911590" w:rsidRDefault="00911590" w:rsidP="00911590">
      <w:r>
        <w:rPr>
          <w:rFonts w:hint="eastAsia"/>
        </w:rPr>
        <w:t xml:space="preserve">  4.借书者单击“结算”。</w:t>
      </w:r>
    </w:p>
    <w:p w:rsidR="00911590" w:rsidRDefault="00911590" w:rsidP="00911590">
      <w:r>
        <w:rPr>
          <w:rFonts w:hint="eastAsia"/>
        </w:rPr>
        <w:t xml:space="preserve">  5.系统显示确认信息，包括借阅书籍的信息（书名、借阅数量）以及用户个人信息（地址、手机等），显示“请确认信息”。</w:t>
      </w:r>
    </w:p>
    <w:p w:rsidR="00911590" w:rsidRDefault="00911590" w:rsidP="00911590">
      <w:r>
        <w:rPr>
          <w:rFonts w:hint="eastAsia"/>
        </w:rPr>
        <w:t xml:space="preserve">  6.用户确认信息无误，点击“确认借书”。</w:t>
      </w:r>
    </w:p>
    <w:p w:rsidR="00911590" w:rsidRDefault="00911590" w:rsidP="00911590">
      <w:r>
        <w:rPr>
          <w:rFonts w:hint="eastAsia"/>
        </w:rPr>
        <w:t xml:space="preserve">  7.系统扣除相应的用户积分，记录该借书记录，显示“借书成功”。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1a.用户点击“我的借书车”按钮。进入3。</w:t>
      </w:r>
    </w:p>
    <w:p w:rsidR="00911590" w:rsidRDefault="00911590" w:rsidP="00911590">
      <w:r>
        <w:rPr>
          <w:rFonts w:hint="eastAsia"/>
        </w:rPr>
        <w:t xml:space="preserve">  4a.借书者改变借阅此书的计划，点击“从借书车删除书籍”。返回3。</w:t>
      </w:r>
    </w:p>
    <w:p w:rsidR="00911590" w:rsidRDefault="00911590" w:rsidP="00911590">
      <w:r>
        <w:rPr>
          <w:rFonts w:hint="eastAsia"/>
        </w:rPr>
        <w:t xml:space="preserve">  4b.借书者还想借阅其他书籍，点击“继续借书”，用例结束。</w:t>
      </w:r>
    </w:p>
    <w:p w:rsidR="00911590" w:rsidRDefault="00911590" w:rsidP="00911590">
      <w:r>
        <w:rPr>
          <w:rFonts w:hint="eastAsia"/>
        </w:rPr>
        <w:t xml:space="preserve">  5a.借书车为空，显示“借书车为空”，返回3。</w:t>
      </w:r>
    </w:p>
    <w:p w:rsidR="00911590" w:rsidRDefault="00911590" w:rsidP="00911590">
      <w:r>
        <w:rPr>
          <w:rFonts w:hint="eastAsia"/>
        </w:rPr>
        <w:t xml:space="preserve">  5b.借书车中有书已经被借出，显示“XX书已被他人借阅”,返回3。</w:t>
      </w:r>
    </w:p>
    <w:p w:rsidR="00911590" w:rsidRDefault="00911590" w:rsidP="00911590">
      <w:r>
        <w:rPr>
          <w:rFonts w:hint="eastAsia"/>
        </w:rPr>
        <w:t xml:space="preserve">  5c.系统判断用户剩余积分无法完成该借书请求，显示“积分不足”，返回3。</w:t>
      </w:r>
    </w:p>
    <w:p w:rsidR="00911590" w:rsidRDefault="00911590" w:rsidP="00911590">
      <w:r>
        <w:rPr>
          <w:rFonts w:hint="eastAsia"/>
        </w:rPr>
        <w:t xml:space="preserve">  6a.用户个人信息错误，点击“编辑个人信息”，进入编辑个人信息用例。</w:t>
      </w:r>
    </w:p>
    <w:p w:rsidR="00911590" w:rsidRDefault="00911590" w:rsidP="00911590">
      <w:r>
        <w:rPr>
          <w:rFonts w:hint="eastAsia"/>
        </w:rPr>
        <w:t xml:space="preserve">  6b.用户选择取消，用例结束。</w:t>
      </w:r>
    </w:p>
    <w:p w:rsidR="00911590" w:rsidRPr="00911590" w:rsidRDefault="00911590" w:rsidP="00911590"/>
    <w:p w:rsidR="00132927" w:rsidRPr="00911590" w:rsidRDefault="00911590" w:rsidP="00B47AB9">
      <w:pPr>
        <w:pStyle w:val="3"/>
        <w:rPr>
          <w:i w:val="0"/>
        </w:rPr>
      </w:pPr>
      <w:bookmarkStart w:id="18" w:name="_Toc484294347"/>
      <w:r w:rsidRPr="00911590">
        <w:rPr>
          <w:rFonts w:hint="eastAsia"/>
          <w:i w:val="0"/>
        </w:rPr>
        <w:t>浏览图书信息 Browse a book</w:t>
      </w:r>
      <w:bookmarkEnd w:id="18"/>
    </w:p>
    <w:p w:rsidR="00911590" w:rsidRDefault="00911590" w:rsidP="00911590">
      <w:r>
        <w:rPr>
          <w:rFonts w:hint="eastAsia"/>
        </w:rPr>
        <w:t>用例名称：浏览图书信息 Browse a book</w:t>
      </w:r>
    </w:p>
    <w:p w:rsidR="00911590" w:rsidRDefault="00911590" w:rsidP="00911590">
      <w:r>
        <w:rPr>
          <w:rFonts w:hint="eastAsia"/>
        </w:rPr>
        <w:t>描述：借书者浏览书籍的详细信息。</w:t>
      </w:r>
    </w:p>
    <w:p w:rsidR="00911590" w:rsidRDefault="00911590" w:rsidP="00911590">
      <w:r>
        <w:rPr>
          <w:rFonts w:hint="eastAsia"/>
        </w:rPr>
        <w:t>执行者：借书者</w:t>
      </w:r>
    </w:p>
    <w:p w:rsidR="00911590" w:rsidRDefault="00911590" w:rsidP="00911590">
      <w:r>
        <w:rPr>
          <w:rFonts w:hint="eastAsia"/>
        </w:rPr>
        <w:t>前置条件：无</w:t>
      </w:r>
    </w:p>
    <w:p w:rsidR="00911590" w:rsidRDefault="00911590" w:rsidP="00911590">
      <w:r>
        <w:rPr>
          <w:rFonts w:hint="eastAsia"/>
        </w:rPr>
        <w:t>后置条件：无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1.借书者双击图书。</w:t>
      </w:r>
    </w:p>
    <w:p w:rsidR="00911590" w:rsidRDefault="00911590" w:rsidP="00911590">
      <w:r>
        <w:rPr>
          <w:rFonts w:hint="eastAsia"/>
        </w:rPr>
        <w:t xml:space="preserve">  2.系统显示图书界面，包含该书籍的登记信息以及其他用户的评论。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无。</w:t>
      </w:r>
    </w:p>
    <w:p w:rsidR="00B47AB9" w:rsidRDefault="00B47AB9" w:rsidP="00B47AB9"/>
    <w:p w:rsidR="001E6EB0" w:rsidRPr="00911590" w:rsidRDefault="001E6EB0" w:rsidP="001E6EB0">
      <w:pPr>
        <w:pStyle w:val="3"/>
        <w:rPr>
          <w:i w:val="0"/>
        </w:rPr>
      </w:pPr>
      <w:bookmarkStart w:id="19" w:name="_Toc484294348"/>
      <w:r w:rsidRPr="00911590">
        <w:rPr>
          <w:rFonts w:hint="eastAsia"/>
          <w:i w:val="0"/>
        </w:rPr>
        <w:t>审核图书 Check validity of a book</w:t>
      </w:r>
    </w:p>
    <w:p w:rsidR="001E6EB0" w:rsidRDefault="001E6EB0" w:rsidP="001E6EB0">
      <w:r>
        <w:rPr>
          <w:rFonts w:hint="eastAsia"/>
        </w:rPr>
        <w:t>用例名称：审核图书 Check validity of a book</w:t>
      </w:r>
    </w:p>
    <w:p w:rsidR="001E6EB0" w:rsidRDefault="001E6EB0" w:rsidP="001E6EB0">
      <w:r>
        <w:rPr>
          <w:rFonts w:hint="eastAsia"/>
        </w:rPr>
        <w:t>描述：管理员对书籍合法性进行检查。</w:t>
      </w:r>
    </w:p>
    <w:p w:rsidR="001E6EB0" w:rsidRDefault="001E6EB0" w:rsidP="001E6EB0">
      <w:r>
        <w:rPr>
          <w:rFonts w:hint="eastAsia"/>
        </w:rPr>
        <w:t>执行者：管理员</w:t>
      </w:r>
    </w:p>
    <w:p w:rsidR="001E6EB0" w:rsidRDefault="001E6EB0" w:rsidP="001E6EB0">
      <w:r>
        <w:rPr>
          <w:rFonts w:hint="eastAsia"/>
        </w:rPr>
        <w:t>前置条件：管理员已登录</w:t>
      </w:r>
    </w:p>
    <w:p w:rsidR="001E6EB0" w:rsidRDefault="001E6EB0" w:rsidP="001E6EB0">
      <w:r>
        <w:rPr>
          <w:rFonts w:hint="eastAsia"/>
        </w:rPr>
        <w:t>后置条件：无</w:t>
      </w:r>
    </w:p>
    <w:p w:rsidR="001E6EB0" w:rsidRDefault="001E6EB0" w:rsidP="001E6EB0">
      <w:r>
        <w:rPr>
          <w:rFonts w:hint="eastAsia"/>
        </w:rPr>
        <w:t>基本流：</w:t>
      </w:r>
    </w:p>
    <w:p w:rsidR="001E6EB0" w:rsidRDefault="001E6EB0" w:rsidP="001E6EB0">
      <w:r>
        <w:rPr>
          <w:rFonts w:hint="eastAsia"/>
        </w:rPr>
        <w:t xml:space="preserve">  1.管理员双击图书。</w:t>
      </w:r>
    </w:p>
    <w:p w:rsidR="001E6EB0" w:rsidRDefault="001E6EB0" w:rsidP="001E6EB0">
      <w:r>
        <w:rPr>
          <w:rFonts w:hint="eastAsia"/>
        </w:rPr>
        <w:t xml:space="preserve">  2.系统显示图书界面，包含该书籍的登记信息以及其他用户的评论。</w:t>
      </w:r>
    </w:p>
    <w:p w:rsidR="001E6EB0" w:rsidRDefault="001E6EB0" w:rsidP="001E6EB0">
      <w:r>
        <w:rPr>
          <w:rFonts w:hint="eastAsia"/>
        </w:rPr>
        <w:t xml:space="preserve">  3.管理员审核通过。</w:t>
      </w:r>
    </w:p>
    <w:p w:rsidR="001E6EB0" w:rsidRDefault="001E6EB0" w:rsidP="001E6EB0">
      <w:r>
        <w:rPr>
          <w:rFonts w:hint="eastAsia"/>
        </w:rPr>
        <w:t>备选流：</w:t>
      </w:r>
    </w:p>
    <w:p w:rsidR="001E6EB0" w:rsidRDefault="001E6EB0" w:rsidP="001E6EB0">
      <w:r>
        <w:rPr>
          <w:rFonts w:hint="eastAsia"/>
        </w:rPr>
        <w:t xml:space="preserve">  3a1.管理员审核未通过，点击“屏蔽书籍”。</w:t>
      </w:r>
    </w:p>
    <w:p w:rsidR="001E6EB0" w:rsidRDefault="001E6EB0" w:rsidP="001E6EB0">
      <w:pPr>
        <w:ind w:firstLine="195"/>
      </w:pPr>
      <w:r>
        <w:rPr>
          <w:rFonts w:hint="eastAsia"/>
        </w:rPr>
        <w:t>3a2.系统向所有借书者屏蔽此书。</w:t>
      </w:r>
    </w:p>
    <w:p w:rsidR="001E6EB0" w:rsidRDefault="001E6EB0" w:rsidP="001E6EB0"/>
    <w:bookmarkEnd w:id="19"/>
    <w:p w:rsidR="00911590" w:rsidRPr="001E6EB0" w:rsidRDefault="001E6EB0" w:rsidP="001E6EB0">
      <w:pPr>
        <w:pStyle w:val="3"/>
      </w:pPr>
      <w:r w:rsidRPr="001E6EB0">
        <w:rPr>
          <w:rFonts w:hint="eastAsia"/>
          <w:i w:val="0"/>
        </w:rPr>
        <w:t>评论图书 Comment a book</w:t>
      </w:r>
    </w:p>
    <w:p w:rsidR="00911590" w:rsidRDefault="00911590" w:rsidP="00911590">
      <w:r>
        <w:rPr>
          <w:rFonts w:hint="eastAsia"/>
        </w:rPr>
        <w:t>用例名称：评论图书 Comment a book</w:t>
      </w:r>
    </w:p>
    <w:p w:rsidR="00911590" w:rsidRDefault="00911590" w:rsidP="00911590">
      <w:r>
        <w:rPr>
          <w:rFonts w:hint="eastAsia"/>
        </w:rPr>
        <w:t>描述：图书拥有者或借书者填写对该书籍的评论。</w:t>
      </w:r>
    </w:p>
    <w:p w:rsidR="00911590" w:rsidRDefault="00911590" w:rsidP="00911590">
      <w:r>
        <w:rPr>
          <w:rFonts w:hint="eastAsia"/>
        </w:rPr>
        <w:t>执行者：图书拥有者或借书者</w:t>
      </w:r>
    </w:p>
    <w:p w:rsidR="00911590" w:rsidRDefault="00911590" w:rsidP="00911590">
      <w:r>
        <w:rPr>
          <w:rFonts w:hint="eastAsia"/>
        </w:rPr>
        <w:lastRenderedPageBreak/>
        <w:t>前置条件：图书拥有者或借书者已登录</w:t>
      </w:r>
    </w:p>
    <w:p w:rsidR="00911590" w:rsidRDefault="00911590" w:rsidP="00911590">
      <w:r>
        <w:rPr>
          <w:rFonts w:hint="eastAsia"/>
        </w:rPr>
        <w:t>后置条件：评论内容被系统记录。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1.图书拥有者或借书者单击“评论图书”按钮。</w:t>
      </w:r>
    </w:p>
    <w:p w:rsidR="00911590" w:rsidRDefault="00911590" w:rsidP="00911590">
      <w:r>
        <w:rPr>
          <w:rFonts w:hint="eastAsia"/>
        </w:rPr>
        <w:t xml:space="preserve">  2.系统显示评论图书界面。</w:t>
      </w:r>
    </w:p>
    <w:p w:rsidR="00911590" w:rsidRDefault="00911590" w:rsidP="00911590">
      <w:r>
        <w:rPr>
          <w:rFonts w:hint="eastAsia"/>
        </w:rPr>
        <w:t xml:space="preserve">  3.图书拥有者或借书者输入对书籍的评论，并提交。</w:t>
      </w:r>
    </w:p>
    <w:p w:rsidR="00911590" w:rsidRDefault="00911590" w:rsidP="00911590">
      <w:r>
        <w:rPr>
          <w:rFonts w:hint="eastAsia"/>
        </w:rPr>
        <w:t xml:space="preserve">  4.系统存储用户输入的数据，显示“评论成功”。</w:t>
      </w:r>
    </w:p>
    <w:p w:rsidR="00911590" w:rsidRDefault="00911590" w:rsidP="00911590">
      <w:r>
        <w:rPr>
          <w:rFonts w:hint="eastAsia"/>
        </w:rPr>
        <w:t xml:space="preserve">  5.系统返回图书界面，并显示图书拥有者或借书者的评论。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3a.图书拥有者或借书者选择取消，用例结束。</w:t>
      </w:r>
    </w:p>
    <w:p w:rsidR="00911590" w:rsidRDefault="00911590" w:rsidP="00911590">
      <w:pPr>
        <w:ind w:firstLine="195"/>
      </w:pPr>
      <w:r>
        <w:rPr>
          <w:rFonts w:hint="eastAsia"/>
        </w:rPr>
        <w:t>4a.系统判定评论含不合法内容，显示“评论内容不合法”，返回2。</w:t>
      </w:r>
    </w:p>
    <w:p w:rsidR="00911590" w:rsidRPr="00911590" w:rsidRDefault="00911590" w:rsidP="00911590">
      <w:pPr>
        <w:ind w:firstLine="195"/>
      </w:pPr>
    </w:p>
    <w:p w:rsidR="00911590" w:rsidRPr="00911590" w:rsidRDefault="00911590" w:rsidP="00911590">
      <w:pPr>
        <w:pStyle w:val="3"/>
        <w:rPr>
          <w:i w:val="0"/>
        </w:rPr>
      </w:pPr>
      <w:bookmarkStart w:id="20" w:name="_Toc484294349"/>
      <w:r w:rsidRPr="00911590">
        <w:rPr>
          <w:rFonts w:hint="eastAsia"/>
          <w:i w:val="0"/>
        </w:rPr>
        <w:t>编辑个人信息 Edit personal information</w:t>
      </w:r>
      <w:bookmarkEnd w:id="20"/>
    </w:p>
    <w:p w:rsidR="00911590" w:rsidRDefault="00911590" w:rsidP="00911590">
      <w:r>
        <w:rPr>
          <w:rFonts w:hint="eastAsia"/>
        </w:rPr>
        <w:t>用例名称：编辑个人信息 Edit personal information</w:t>
      </w:r>
    </w:p>
    <w:p w:rsidR="00911590" w:rsidRDefault="00911590" w:rsidP="00911590">
      <w:r>
        <w:rPr>
          <w:rFonts w:hint="eastAsia"/>
        </w:rPr>
        <w:t>描述：用户对自己的个人信息进行修改。</w:t>
      </w:r>
    </w:p>
    <w:p w:rsidR="00911590" w:rsidRDefault="00911590" w:rsidP="00911590">
      <w:r>
        <w:rPr>
          <w:rFonts w:hint="eastAsia"/>
        </w:rPr>
        <w:t>执行者：用户</w:t>
      </w:r>
    </w:p>
    <w:p w:rsidR="00911590" w:rsidRDefault="00911590" w:rsidP="00911590">
      <w:r>
        <w:rPr>
          <w:rFonts w:hint="eastAsia"/>
        </w:rPr>
        <w:t>前置条件：用户已登录</w:t>
      </w:r>
    </w:p>
    <w:p w:rsidR="00911590" w:rsidRDefault="00911590" w:rsidP="00911590">
      <w:r>
        <w:rPr>
          <w:rFonts w:hint="eastAsia"/>
        </w:rPr>
        <w:t>后置条件：用户更新后的信息被系统记录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1.用户单击“编辑个人信息”按钮。</w:t>
      </w:r>
    </w:p>
    <w:p w:rsidR="00911590" w:rsidRDefault="00911590" w:rsidP="00911590">
      <w:r>
        <w:rPr>
          <w:rFonts w:hint="eastAsia"/>
        </w:rPr>
        <w:t xml:space="preserve">  2.系统显示编辑个人信息界面。</w:t>
      </w:r>
    </w:p>
    <w:p w:rsidR="00911590" w:rsidRDefault="00911590" w:rsidP="00911590">
      <w:r>
        <w:rPr>
          <w:rFonts w:hint="eastAsia"/>
        </w:rPr>
        <w:t xml:space="preserve">  3.用户查看现有的个人信息，点击需要修改的部分进行修改，并提交。</w:t>
      </w:r>
    </w:p>
    <w:p w:rsidR="00911590" w:rsidRDefault="00911590" w:rsidP="00911590">
      <w:r>
        <w:rPr>
          <w:rFonts w:hint="eastAsia"/>
        </w:rPr>
        <w:t xml:space="preserve">  4.系统更新用户输入的信息，显示“更新成功”。</w:t>
      </w:r>
    </w:p>
    <w:p w:rsidR="00911590" w:rsidRDefault="00911590" w:rsidP="00911590">
      <w:r>
        <w:rPr>
          <w:rFonts w:hint="eastAsia"/>
        </w:rPr>
        <w:t xml:space="preserve">  5.系统显示当前用户的个人信息。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3a.用户选择取消，用例结束。</w:t>
      </w:r>
    </w:p>
    <w:p w:rsidR="00911590" w:rsidRDefault="00911590" w:rsidP="00911590">
      <w:pPr>
        <w:ind w:firstLine="195"/>
      </w:pPr>
      <w:r>
        <w:rPr>
          <w:rFonts w:hint="eastAsia"/>
        </w:rPr>
        <w:t>4a.系统当前无法存储更新后的数据，显示“更新失败，请重试”，返回3。</w:t>
      </w:r>
    </w:p>
    <w:p w:rsidR="00911590" w:rsidRPr="00911590" w:rsidRDefault="00911590" w:rsidP="00911590">
      <w:pPr>
        <w:ind w:firstLine="195"/>
      </w:pPr>
    </w:p>
    <w:p w:rsidR="00911590" w:rsidRPr="00911590" w:rsidRDefault="00911590" w:rsidP="00911590">
      <w:pPr>
        <w:pStyle w:val="3"/>
        <w:rPr>
          <w:i w:val="0"/>
        </w:rPr>
      </w:pPr>
      <w:bookmarkStart w:id="21" w:name="_Toc484294350"/>
      <w:r w:rsidRPr="00911590">
        <w:rPr>
          <w:rFonts w:hint="eastAsia"/>
          <w:i w:val="0"/>
        </w:rPr>
        <w:t>借阅评分 Grade a transaction</w:t>
      </w:r>
      <w:bookmarkEnd w:id="21"/>
    </w:p>
    <w:p w:rsidR="00911590" w:rsidRDefault="00911590" w:rsidP="00911590">
      <w:r>
        <w:rPr>
          <w:rFonts w:hint="eastAsia"/>
        </w:rPr>
        <w:t>用例名称：借阅评分 Grade a transaction</w:t>
      </w:r>
    </w:p>
    <w:p w:rsidR="00911590" w:rsidRDefault="00911590" w:rsidP="00911590">
      <w:r>
        <w:rPr>
          <w:rFonts w:hint="eastAsia"/>
        </w:rPr>
        <w:t>描述：借书者拿到借阅的书籍后，根据书籍的实际情况对此订单进行打分评价。</w:t>
      </w:r>
    </w:p>
    <w:p w:rsidR="00911590" w:rsidRDefault="00911590" w:rsidP="00911590">
      <w:r>
        <w:rPr>
          <w:rFonts w:hint="eastAsia"/>
        </w:rPr>
        <w:t>执行者：借书者</w:t>
      </w:r>
    </w:p>
    <w:p w:rsidR="00911590" w:rsidRDefault="00911590" w:rsidP="00911590">
      <w:r>
        <w:rPr>
          <w:rFonts w:hint="eastAsia"/>
        </w:rPr>
        <w:t>前置条件：借书者已成功借阅书籍</w:t>
      </w:r>
    </w:p>
    <w:p w:rsidR="00911590" w:rsidRDefault="00911590" w:rsidP="00911590">
      <w:r>
        <w:rPr>
          <w:rFonts w:hint="eastAsia"/>
        </w:rPr>
        <w:t>后置条件：打分操作被系统记录。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1.借书者单击一个订单。</w:t>
      </w:r>
    </w:p>
    <w:p w:rsidR="00911590" w:rsidRDefault="00911590" w:rsidP="00911590">
      <w:r>
        <w:rPr>
          <w:rFonts w:hint="eastAsia"/>
        </w:rPr>
        <w:t xml:space="preserve">  2.系统显示该订单的详细信息。</w:t>
      </w:r>
    </w:p>
    <w:p w:rsidR="00911590" w:rsidRDefault="00911590" w:rsidP="00911590">
      <w:r>
        <w:rPr>
          <w:rFonts w:hint="eastAsia"/>
        </w:rPr>
        <w:t xml:space="preserve">  3.用户单击“评价”。</w:t>
      </w:r>
    </w:p>
    <w:p w:rsidR="00911590" w:rsidRDefault="00911590" w:rsidP="00911590">
      <w:r>
        <w:rPr>
          <w:rFonts w:hint="eastAsia"/>
        </w:rPr>
        <w:t xml:space="preserve">  4.系统显示评价界面。</w:t>
      </w:r>
    </w:p>
    <w:p w:rsidR="00911590" w:rsidRDefault="00911590" w:rsidP="00911590">
      <w:r>
        <w:rPr>
          <w:rFonts w:hint="eastAsia"/>
        </w:rPr>
        <w:t xml:space="preserve">  5.用户对此订单打分，并作评价，点击“提交”。</w:t>
      </w:r>
    </w:p>
    <w:p w:rsidR="00911590" w:rsidRDefault="00911590" w:rsidP="00911590">
      <w:r>
        <w:rPr>
          <w:rFonts w:hint="eastAsia"/>
        </w:rPr>
        <w:t xml:space="preserve">  6.系统记录打分与评价，显示“评分成功”。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3b.用户已经对此订单进行评价，显示“您已评价”，用例结束。</w:t>
      </w:r>
    </w:p>
    <w:p w:rsidR="00911590" w:rsidRDefault="00911590" w:rsidP="00911590">
      <w:pPr>
        <w:ind w:firstLine="195"/>
      </w:pPr>
      <w:r>
        <w:rPr>
          <w:rFonts w:hint="eastAsia"/>
        </w:rPr>
        <w:t>6b.系统判定评论含不合法内容，显示“评论内容不合法”，返回4。</w:t>
      </w:r>
    </w:p>
    <w:p w:rsidR="00911590" w:rsidRPr="00911590" w:rsidRDefault="00911590" w:rsidP="00911590">
      <w:pPr>
        <w:ind w:firstLine="195"/>
      </w:pPr>
    </w:p>
    <w:p w:rsidR="00911590" w:rsidRPr="00911590" w:rsidRDefault="00911590" w:rsidP="00911590">
      <w:pPr>
        <w:pStyle w:val="3"/>
        <w:rPr>
          <w:i w:val="0"/>
        </w:rPr>
      </w:pPr>
      <w:bookmarkStart w:id="22" w:name="_Toc484294351"/>
      <w:r w:rsidRPr="00911590">
        <w:rPr>
          <w:rFonts w:hint="eastAsia"/>
          <w:i w:val="0"/>
        </w:rPr>
        <w:t>附近图书 List nearby books</w:t>
      </w:r>
      <w:bookmarkEnd w:id="22"/>
    </w:p>
    <w:p w:rsidR="00911590" w:rsidRDefault="00911590" w:rsidP="00911590">
      <w:r>
        <w:rPr>
          <w:rFonts w:hint="eastAsia"/>
        </w:rPr>
        <w:t>用例名称：附近图书 List nearby books</w:t>
      </w:r>
    </w:p>
    <w:p w:rsidR="00911590" w:rsidRDefault="00911590" w:rsidP="00911590">
      <w:r>
        <w:rPr>
          <w:rFonts w:hint="eastAsia"/>
        </w:rPr>
        <w:lastRenderedPageBreak/>
        <w:t>描述：借书者查询距离自己当前位置较近的书。</w:t>
      </w:r>
    </w:p>
    <w:p w:rsidR="00911590" w:rsidRDefault="00911590" w:rsidP="00911590">
      <w:r>
        <w:rPr>
          <w:rFonts w:hint="eastAsia"/>
        </w:rPr>
        <w:t>执行者：借书者</w:t>
      </w:r>
    </w:p>
    <w:p w:rsidR="00911590" w:rsidRDefault="00911590" w:rsidP="00911590">
      <w:r>
        <w:rPr>
          <w:rFonts w:hint="eastAsia"/>
        </w:rPr>
        <w:t>前置条件：借书者已登录，且启用定位。</w:t>
      </w:r>
    </w:p>
    <w:p w:rsidR="00911590" w:rsidRDefault="00911590" w:rsidP="00911590">
      <w:r>
        <w:rPr>
          <w:rFonts w:hint="eastAsia"/>
        </w:rPr>
        <w:t>后置条件：无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1.借书者单击“附近的书”按钮。</w:t>
      </w:r>
    </w:p>
    <w:p w:rsidR="00911590" w:rsidRDefault="00911590" w:rsidP="00911590">
      <w:r>
        <w:rPr>
          <w:rFonts w:hint="eastAsia"/>
        </w:rPr>
        <w:t xml:space="preserve">  2.系统获取借书者定位信息。</w:t>
      </w:r>
    </w:p>
    <w:p w:rsidR="00911590" w:rsidRDefault="00911590" w:rsidP="00911590">
      <w:r>
        <w:rPr>
          <w:rFonts w:hint="eastAsia"/>
        </w:rPr>
        <w:t xml:space="preserve">  3.系统按位置对书进行搜索，显示搜索结果。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3a1.系统获取定位失败，显示“定位失败”。</w:t>
      </w:r>
    </w:p>
    <w:p w:rsidR="00911590" w:rsidRDefault="00911590" w:rsidP="00911590">
      <w:r>
        <w:rPr>
          <w:rFonts w:hint="eastAsia"/>
        </w:rPr>
        <w:t xml:space="preserve">  3a2a.用户手动输入位置信息，返回3。</w:t>
      </w:r>
    </w:p>
    <w:p w:rsidR="00911590" w:rsidRPr="00911590" w:rsidRDefault="00911590" w:rsidP="00911590">
      <w:r>
        <w:rPr>
          <w:rFonts w:hint="eastAsia"/>
        </w:rPr>
        <w:t xml:space="preserve">  3a2b.借阅者取消查找，用例结束。</w:t>
      </w:r>
    </w:p>
    <w:p w:rsidR="00911590" w:rsidRPr="00911590" w:rsidRDefault="00911590" w:rsidP="00911590">
      <w:pPr>
        <w:pStyle w:val="3"/>
        <w:rPr>
          <w:i w:val="0"/>
        </w:rPr>
      </w:pPr>
      <w:bookmarkStart w:id="23" w:name="_Toc484294352"/>
      <w:r w:rsidRPr="00911590">
        <w:rPr>
          <w:rFonts w:hint="eastAsia"/>
          <w:i w:val="0"/>
        </w:rPr>
        <w:t>登录 Login</w:t>
      </w:r>
      <w:bookmarkEnd w:id="23"/>
    </w:p>
    <w:p w:rsidR="00911590" w:rsidRDefault="00911590" w:rsidP="00911590">
      <w:r>
        <w:rPr>
          <w:rFonts w:hint="eastAsia"/>
        </w:rPr>
        <w:t>用例名称：登录 Login</w:t>
      </w:r>
    </w:p>
    <w:p w:rsidR="00911590" w:rsidRDefault="00911590" w:rsidP="00911590">
      <w:r>
        <w:rPr>
          <w:rFonts w:hint="eastAsia"/>
        </w:rPr>
        <w:t>描述：用户根据自己的用户名和密码进行登录</w:t>
      </w:r>
    </w:p>
    <w:p w:rsidR="00911590" w:rsidRDefault="00911590" w:rsidP="00911590">
      <w:r>
        <w:rPr>
          <w:rFonts w:hint="eastAsia"/>
        </w:rPr>
        <w:t>执行者：任意用户</w:t>
      </w:r>
    </w:p>
    <w:p w:rsidR="00911590" w:rsidRDefault="00911590" w:rsidP="00911590">
      <w:r>
        <w:rPr>
          <w:rFonts w:hint="eastAsia"/>
        </w:rPr>
        <w:t>前置条件：用户已注册</w:t>
      </w:r>
    </w:p>
    <w:p w:rsidR="00911590" w:rsidRDefault="00911590" w:rsidP="00911590">
      <w:r>
        <w:rPr>
          <w:rFonts w:hint="eastAsia"/>
        </w:rPr>
        <w:t>后置条件：用户身份被系统识别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1.任意用户单击“登录”按钮。</w:t>
      </w:r>
    </w:p>
    <w:p w:rsidR="00911590" w:rsidRDefault="00911590" w:rsidP="00911590">
      <w:r>
        <w:rPr>
          <w:rFonts w:hint="eastAsia"/>
        </w:rPr>
        <w:t xml:space="preserve">  2.系统显示登录界面。</w:t>
      </w:r>
    </w:p>
    <w:p w:rsidR="00911590" w:rsidRDefault="00911590" w:rsidP="00911590">
      <w:r>
        <w:rPr>
          <w:rFonts w:hint="eastAsia"/>
        </w:rPr>
        <w:t xml:space="preserve">  3.任意用户输入用户名和密码，并提交。</w:t>
      </w:r>
    </w:p>
    <w:p w:rsidR="00911590" w:rsidRDefault="00911590" w:rsidP="00911590">
      <w:r>
        <w:rPr>
          <w:rFonts w:hint="eastAsia"/>
        </w:rPr>
        <w:t xml:space="preserve">  4.系统验证用户名和密码成功，显示登陆成功。</w:t>
      </w:r>
    </w:p>
    <w:p w:rsidR="00911590" w:rsidRDefault="00911590" w:rsidP="00911590">
      <w:r>
        <w:rPr>
          <w:rFonts w:hint="eastAsia"/>
        </w:rPr>
        <w:t xml:space="preserve">  5.系统返回主页。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3a.用户选择取消，用例结束。</w:t>
      </w:r>
    </w:p>
    <w:p w:rsidR="00911590" w:rsidRPr="00911590" w:rsidRDefault="00911590" w:rsidP="00911590">
      <w:r>
        <w:rPr>
          <w:rFonts w:hint="eastAsia"/>
        </w:rPr>
        <w:t xml:space="preserve">  4a.系统验证用户名或密码失败，显示“用户名或密码错误”，返回到2。</w:t>
      </w:r>
    </w:p>
    <w:p w:rsidR="00911590" w:rsidRPr="00911590" w:rsidRDefault="00911590" w:rsidP="00911590">
      <w:pPr>
        <w:pStyle w:val="3"/>
        <w:rPr>
          <w:i w:val="0"/>
        </w:rPr>
      </w:pPr>
      <w:bookmarkStart w:id="24" w:name="_Toc484294353"/>
      <w:r w:rsidRPr="00911590">
        <w:rPr>
          <w:rFonts w:hint="eastAsia"/>
          <w:i w:val="0"/>
        </w:rPr>
        <w:t>登出 Logout</w:t>
      </w:r>
      <w:bookmarkEnd w:id="24"/>
    </w:p>
    <w:p w:rsidR="00911590" w:rsidRDefault="00911590" w:rsidP="00911590">
      <w:r>
        <w:rPr>
          <w:rFonts w:hint="eastAsia"/>
        </w:rPr>
        <w:t>用例名称：登出 Logout</w:t>
      </w:r>
    </w:p>
    <w:p w:rsidR="00911590" w:rsidRDefault="00911590" w:rsidP="00911590">
      <w:r>
        <w:rPr>
          <w:rFonts w:hint="eastAsia"/>
        </w:rPr>
        <w:t>描述：已登录用户进行登出</w:t>
      </w:r>
    </w:p>
    <w:p w:rsidR="00911590" w:rsidRDefault="00911590" w:rsidP="00911590">
      <w:r>
        <w:rPr>
          <w:rFonts w:hint="eastAsia"/>
        </w:rPr>
        <w:t>执行者：用户</w:t>
      </w:r>
    </w:p>
    <w:p w:rsidR="00911590" w:rsidRDefault="00911590" w:rsidP="00911590">
      <w:r>
        <w:rPr>
          <w:rFonts w:hint="eastAsia"/>
        </w:rPr>
        <w:t>前置条件：用户已登录</w:t>
      </w:r>
    </w:p>
    <w:p w:rsidR="00911590" w:rsidRDefault="00911590" w:rsidP="00911590">
      <w:r>
        <w:rPr>
          <w:rFonts w:hint="eastAsia"/>
        </w:rPr>
        <w:t>后置条件：系统清除缓存的用户身份信息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1.用户单击“登出”按钮。</w:t>
      </w:r>
    </w:p>
    <w:p w:rsidR="00911590" w:rsidRDefault="00911590" w:rsidP="00911590">
      <w:pPr>
        <w:ind w:firstLine="195"/>
      </w:pPr>
      <w:r>
        <w:rPr>
          <w:rFonts w:hint="eastAsia"/>
        </w:rPr>
        <w:t>2.系统清除用户信息缓存，显示“登出成功”。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Pr="00911590" w:rsidRDefault="00911590" w:rsidP="00911590">
      <w:r>
        <w:rPr>
          <w:rFonts w:hint="eastAsia"/>
        </w:rPr>
        <w:t xml:space="preserve">  无。</w:t>
      </w:r>
    </w:p>
    <w:p w:rsidR="00911590" w:rsidRPr="00911590" w:rsidRDefault="00911590" w:rsidP="00911590">
      <w:pPr>
        <w:pStyle w:val="3"/>
        <w:rPr>
          <w:i w:val="0"/>
        </w:rPr>
      </w:pPr>
      <w:bookmarkStart w:id="25" w:name="_Toc484294354"/>
      <w:r w:rsidRPr="00911590">
        <w:rPr>
          <w:rFonts w:hint="eastAsia"/>
          <w:i w:val="0"/>
        </w:rPr>
        <w:t>注册 Register</w:t>
      </w:r>
      <w:bookmarkEnd w:id="25"/>
    </w:p>
    <w:p w:rsidR="00911590" w:rsidRDefault="00911590" w:rsidP="00911590">
      <w:r>
        <w:rPr>
          <w:rFonts w:hint="eastAsia"/>
        </w:rPr>
        <w:t>用例名称：注册 Register</w:t>
      </w:r>
    </w:p>
    <w:p w:rsidR="00911590" w:rsidRDefault="00911590" w:rsidP="00911590">
      <w:r>
        <w:rPr>
          <w:rFonts w:hint="eastAsia"/>
        </w:rPr>
        <w:t>描述：新用户进行注册</w:t>
      </w:r>
    </w:p>
    <w:p w:rsidR="00911590" w:rsidRDefault="00911590" w:rsidP="00911590">
      <w:r>
        <w:rPr>
          <w:rFonts w:hint="eastAsia"/>
        </w:rPr>
        <w:t>执行者：新用户</w:t>
      </w:r>
    </w:p>
    <w:p w:rsidR="00911590" w:rsidRDefault="00911590" w:rsidP="00911590">
      <w:r>
        <w:rPr>
          <w:rFonts w:hint="eastAsia"/>
        </w:rPr>
        <w:t>前置条件：无</w:t>
      </w:r>
    </w:p>
    <w:p w:rsidR="00911590" w:rsidRDefault="00911590" w:rsidP="00911590">
      <w:r>
        <w:rPr>
          <w:rFonts w:hint="eastAsia"/>
        </w:rPr>
        <w:t>后置条件：系统记录用户注册信息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1.新用户单击“注册”按钮。</w:t>
      </w:r>
    </w:p>
    <w:p w:rsidR="00911590" w:rsidRDefault="00911590" w:rsidP="00911590">
      <w:r>
        <w:rPr>
          <w:rFonts w:hint="eastAsia"/>
        </w:rPr>
        <w:t xml:space="preserve">  2.系统显示注册界面。</w:t>
      </w:r>
    </w:p>
    <w:p w:rsidR="00911590" w:rsidRDefault="00911590" w:rsidP="00911590">
      <w:r>
        <w:rPr>
          <w:rFonts w:hint="eastAsia"/>
        </w:rPr>
        <w:lastRenderedPageBreak/>
        <w:t xml:space="preserve">  3.用户输入用户名、密码以及email等个人身份信息，并提交。</w:t>
      </w:r>
    </w:p>
    <w:p w:rsidR="00911590" w:rsidRDefault="00911590" w:rsidP="00911590">
      <w:r>
        <w:rPr>
          <w:rFonts w:hint="eastAsia"/>
        </w:rPr>
        <w:t xml:space="preserve">  4.系统验证用户名可用，将数据存入数据库。</w:t>
      </w:r>
    </w:p>
    <w:p w:rsidR="00911590" w:rsidRDefault="00911590" w:rsidP="00911590">
      <w:r>
        <w:rPr>
          <w:rFonts w:hint="eastAsia"/>
        </w:rPr>
        <w:t xml:space="preserve">  5.系统显示“注册成功”。</w:t>
      </w:r>
    </w:p>
    <w:p w:rsidR="00911590" w:rsidRDefault="00911590" w:rsidP="00911590">
      <w:r>
        <w:rPr>
          <w:rFonts w:hint="eastAsia"/>
        </w:rPr>
        <w:t xml:space="preserve">  6.系统显示登录界面。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3a.用户选择取消，用例结束。</w:t>
      </w:r>
    </w:p>
    <w:p w:rsidR="00911590" w:rsidRDefault="00911590" w:rsidP="00911590">
      <w:pPr>
        <w:ind w:firstLine="195"/>
      </w:pPr>
      <w:r>
        <w:rPr>
          <w:rFonts w:hint="eastAsia"/>
        </w:rPr>
        <w:t>4a.数据库中已有该用户名，系统显示“该用户名已被占用”，返回3。</w:t>
      </w:r>
    </w:p>
    <w:p w:rsidR="00911590" w:rsidRPr="00911590" w:rsidRDefault="00911590" w:rsidP="00911590">
      <w:pPr>
        <w:pStyle w:val="3"/>
        <w:rPr>
          <w:i w:val="0"/>
        </w:rPr>
      </w:pPr>
      <w:bookmarkStart w:id="26" w:name="_Toc484294355"/>
      <w:r w:rsidRPr="00911590">
        <w:rPr>
          <w:rFonts w:hint="eastAsia"/>
          <w:i w:val="0"/>
        </w:rPr>
        <w:t>管理用户账户 Manage User Accounts</w:t>
      </w:r>
      <w:bookmarkEnd w:id="26"/>
    </w:p>
    <w:p w:rsidR="00911590" w:rsidRDefault="00911590" w:rsidP="00911590">
      <w:r>
        <w:rPr>
          <w:rFonts w:hint="eastAsia"/>
        </w:rPr>
        <w:t>用例名称：管理用户账户 Manage User Accounts</w:t>
      </w:r>
    </w:p>
    <w:p w:rsidR="00911590" w:rsidRDefault="00911590" w:rsidP="00911590">
      <w:r>
        <w:rPr>
          <w:rFonts w:hint="eastAsia"/>
        </w:rPr>
        <w:t>描述：管理员对用户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进行管理。</w:t>
      </w:r>
    </w:p>
    <w:p w:rsidR="00911590" w:rsidRDefault="00911590" w:rsidP="00911590">
      <w:r>
        <w:rPr>
          <w:rFonts w:hint="eastAsia"/>
        </w:rPr>
        <w:t>执行者：管理员</w:t>
      </w:r>
    </w:p>
    <w:p w:rsidR="00911590" w:rsidRDefault="00911590" w:rsidP="00911590">
      <w:r>
        <w:rPr>
          <w:rFonts w:hint="eastAsia"/>
        </w:rPr>
        <w:t>前置条件：管理员已登录</w:t>
      </w:r>
    </w:p>
    <w:p w:rsidR="00911590" w:rsidRDefault="00911590" w:rsidP="00911590">
      <w:r>
        <w:rPr>
          <w:rFonts w:hint="eastAsia"/>
        </w:rPr>
        <w:t>后置条件：管理员管理结果被系统记录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1.管理员单击“管理用户”。</w:t>
      </w:r>
    </w:p>
    <w:p w:rsidR="00911590" w:rsidRDefault="00911590" w:rsidP="00911590">
      <w:r>
        <w:rPr>
          <w:rFonts w:hint="eastAsia"/>
        </w:rPr>
        <w:t xml:space="preserve">  2.系统显示用户列表。</w:t>
      </w:r>
    </w:p>
    <w:p w:rsidR="00911590" w:rsidRDefault="00911590" w:rsidP="00911590">
      <w:r>
        <w:rPr>
          <w:rFonts w:hint="eastAsia"/>
        </w:rPr>
        <w:t xml:space="preserve">  3.管理员双击想要管理的用户。</w:t>
      </w:r>
    </w:p>
    <w:p w:rsidR="00911590" w:rsidRDefault="00911590" w:rsidP="00911590">
      <w:r>
        <w:rPr>
          <w:rFonts w:hint="eastAsia"/>
        </w:rPr>
        <w:t xml:space="preserve">  4.系统显示该用户详细信息。</w:t>
      </w:r>
    </w:p>
    <w:p w:rsidR="00911590" w:rsidRDefault="00911590" w:rsidP="00911590">
      <w:r>
        <w:rPr>
          <w:rFonts w:hint="eastAsia"/>
        </w:rPr>
        <w:t xml:space="preserve">  5.管理员对该用户的各种信息（账户权限、信用评级、重置密码等）进行修改，并提交。</w:t>
      </w:r>
    </w:p>
    <w:p w:rsidR="00911590" w:rsidRDefault="00911590" w:rsidP="00911590">
      <w:r>
        <w:rPr>
          <w:rFonts w:hint="eastAsia"/>
        </w:rPr>
        <w:t xml:space="preserve">  6.系统记录更改，显示“更改成功”。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3a.管理员取消操作。用例结束。</w:t>
      </w:r>
    </w:p>
    <w:p w:rsidR="00911590" w:rsidRDefault="00911590" w:rsidP="00911590">
      <w:r>
        <w:rPr>
          <w:rFonts w:hint="eastAsia"/>
        </w:rPr>
        <w:t xml:space="preserve">  5a1.管理员点击“删除用户”。</w:t>
      </w:r>
    </w:p>
    <w:p w:rsidR="00911590" w:rsidRDefault="00911590" w:rsidP="00911590">
      <w:r>
        <w:rPr>
          <w:rFonts w:hint="eastAsia"/>
        </w:rPr>
        <w:t xml:space="preserve">  5a2.系统提示“确认删除XX用户？”</w:t>
      </w:r>
    </w:p>
    <w:p w:rsidR="00911590" w:rsidRDefault="00911590" w:rsidP="00911590">
      <w:r>
        <w:rPr>
          <w:rFonts w:hint="eastAsia"/>
        </w:rPr>
        <w:t xml:space="preserve">  5a3a.管理员单击“取消”，用例结束。</w:t>
      </w:r>
    </w:p>
    <w:p w:rsidR="00911590" w:rsidRDefault="00911590" w:rsidP="00911590">
      <w:r>
        <w:rPr>
          <w:rFonts w:hint="eastAsia"/>
        </w:rPr>
        <w:t xml:space="preserve">  5a3b.管理员单击“确认”。</w:t>
      </w:r>
    </w:p>
    <w:p w:rsidR="00911590" w:rsidRDefault="00911590" w:rsidP="00911590">
      <w:r>
        <w:rPr>
          <w:rFonts w:hint="eastAsia"/>
        </w:rPr>
        <w:t xml:space="preserve">  5a4.系统显示“删除成功”。</w:t>
      </w:r>
    </w:p>
    <w:p w:rsidR="00911590" w:rsidRPr="00911590" w:rsidRDefault="00911590" w:rsidP="00911590"/>
    <w:p w:rsidR="00911590" w:rsidRPr="00911590" w:rsidRDefault="00911590" w:rsidP="00911590">
      <w:pPr>
        <w:pStyle w:val="3"/>
        <w:rPr>
          <w:i w:val="0"/>
        </w:rPr>
      </w:pPr>
      <w:bookmarkStart w:id="27" w:name="_Toc484294356"/>
      <w:r w:rsidRPr="00911590">
        <w:rPr>
          <w:rFonts w:hint="eastAsia"/>
          <w:i w:val="0"/>
        </w:rPr>
        <w:t>推荐图书 Recommend interesting books</w:t>
      </w:r>
      <w:bookmarkEnd w:id="27"/>
    </w:p>
    <w:p w:rsidR="00911590" w:rsidRDefault="00911590" w:rsidP="00911590">
      <w:r>
        <w:rPr>
          <w:rFonts w:hint="eastAsia"/>
        </w:rPr>
        <w:t>用例名称：推荐图书 Recommend interesting books</w:t>
      </w:r>
    </w:p>
    <w:p w:rsidR="00911590" w:rsidRDefault="00911590" w:rsidP="00911590">
      <w:r>
        <w:rPr>
          <w:rFonts w:hint="eastAsia"/>
        </w:rPr>
        <w:t>描述：根据借书者借阅和浏览记录，推荐其可能感兴趣的书籍。</w:t>
      </w:r>
    </w:p>
    <w:p w:rsidR="00911590" w:rsidRDefault="00911590" w:rsidP="00911590">
      <w:r>
        <w:rPr>
          <w:rFonts w:hint="eastAsia"/>
        </w:rPr>
        <w:t>执行者：借书者</w:t>
      </w:r>
    </w:p>
    <w:p w:rsidR="00911590" w:rsidRDefault="00911590" w:rsidP="00911590">
      <w:r>
        <w:rPr>
          <w:rFonts w:hint="eastAsia"/>
        </w:rPr>
        <w:t>前置条件：借书者已登录</w:t>
      </w:r>
    </w:p>
    <w:p w:rsidR="00911590" w:rsidRDefault="00911590" w:rsidP="00911590">
      <w:r>
        <w:rPr>
          <w:rFonts w:hint="eastAsia"/>
        </w:rPr>
        <w:t>后置条件：无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1.借书者单击“向您推荐”按钮。</w:t>
      </w:r>
    </w:p>
    <w:p w:rsidR="00911590" w:rsidRDefault="00911590" w:rsidP="00911590">
      <w:r>
        <w:rPr>
          <w:rFonts w:hint="eastAsia"/>
        </w:rPr>
        <w:t xml:space="preserve">  2.系统分析借阅者的借阅记录与浏览喜好，生成关键字进行搜索。</w:t>
      </w:r>
    </w:p>
    <w:p w:rsidR="00911590" w:rsidRDefault="00911590" w:rsidP="00911590">
      <w:r>
        <w:rPr>
          <w:rFonts w:hint="eastAsia"/>
        </w:rPr>
        <w:t xml:space="preserve">  3.系统显示搜索结果。</w:t>
      </w:r>
    </w:p>
    <w:p w:rsidR="00911590" w:rsidRDefault="00911590" w:rsidP="00911590">
      <w:r>
        <w:rPr>
          <w:rFonts w:hint="eastAsia"/>
        </w:rPr>
        <w:t xml:space="preserve">  4.借书者进行浏览。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Default="00911590" w:rsidP="00911590">
      <w:r>
        <w:rPr>
          <w:rFonts w:hint="eastAsia"/>
        </w:rPr>
        <w:t xml:space="preserve">  3a.未生成有效关键字，系统随机生成关键字搜索。返回4。</w:t>
      </w:r>
    </w:p>
    <w:p w:rsidR="00911590" w:rsidRDefault="00911590" w:rsidP="00911590">
      <w:r>
        <w:rPr>
          <w:rFonts w:hint="eastAsia"/>
        </w:rPr>
        <w:t xml:space="preserve">  4a1.借书者点击“不感兴趣”。</w:t>
      </w:r>
    </w:p>
    <w:p w:rsidR="00911590" w:rsidRDefault="00911590" w:rsidP="00911590">
      <w:r>
        <w:rPr>
          <w:rFonts w:hint="eastAsia"/>
        </w:rPr>
        <w:t xml:space="preserve">  4a2.系统更新该用户浏览喜好，返回2。</w:t>
      </w:r>
    </w:p>
    <w:p w:rsidR="00911590" w:rsidRPr="00911590" w:rsidRDefault="00911590" w:rsidP="00911590"/>
    <w:p w:rsidR="00911590" w:rsidRPr="00911590" w:rsidRDefault="00911590" w:rsidP="00911590">
      <w:pPr>
        <w:pStyle w:val="3"/>
        <w:rPr>
          <w:i w:val="0"/>
        </w:rPr>
      </w:pPr>
      <w:bookmarkStart w:id="28" w:name="_Toc484294357"/>
      <w:r w:rsidRPr="00911590">
        <w:rPr>
          <w:rFonts w:hint="eastAsia"/>
          <w:i w:val="0"/>
        </w:rPr>
        <w:t>发布图书 Release a book</w:t>
      </w:r>
      <w:bookmarkEnd w:id="28"/>
    </w:p>
    <w:p w:rsidR="001E6EB0" w:rsidRDefault="001E6EB0" w:rsidP="001E6EB0">
      <w:r>
        <w:rPr>
          <w:rFonts w:hint="eastAsia"/>
        </w:rPr>
        <w:t>用例名称：发布图书 Release a book</w:t>
      </w:r>
    </w:p>
    <w:p w:rsidR="001E6EB0" w:rsidRDefault="001E6EB0" w:rsidP="001E6EB0">
      <w:r>
        <w:rPr>
          <w:rFonts w:hint="eastAsia"/>
        </w:rPr>
        <w:t>描述：图书的拥有者填写该书籍相关信息并发布到系统。</w:t>
      </w:r>
    </w:p>
    <w:p w:rsidR="001E6EB0" w:rsidRDefault="001E6EB0" w:rsidP="001E6EB0">
      <w:r>
        <w:rPr>
          <w:rFonts w:hint="eastAsia"/>
        </w:rPr>
        <w:lastRenderedPageBreak/>
        <w:t>执行者：图书拥有者</w:t>
      </w:r>
    </w:p>
    <w:p w:rsidR="001E6EB0" w:rsidRDefault="001E6EB0" w:rsidP="001E6EB0">
      <w:r>
        <w:rPr>
          <w:rFonts w:hint="eastAsia"/>
        </w:rPr>
        <w:t>前置条件：图书拥有者已登录</w:t>
      </w:r>
    </w:p>
    <w:p w:rsidR="001E6EB0" w:rsidRDefault="001E6EB0" w:rsidP="001E6EB0">
      <w:r>
        <w:rPr>
          <w:rFonts w:hint="eastAsia"/>
        </w:rPr>
        <w:t>后置条件：该图书信息被系统记录。</w:t>
      </w:r>
    </w:p>
    <w:p w:rsidR="001E6EB0" w:rsidRDefault="001E6EB0" w:rsidP="001E6EB0">
      <w:r>
        <w:rPr>
          <w:rFonts w:hint="eastAsia"/>
        </w:rPr>
        <w:t>基本流：</w:t>
      </w:r>
    </w:p>
    <w:p w:rsidR="001E6EB0" w:rsidRDefault="001E6EB0" w:rsidP="001E6EB0">
      <w:r>
        <w:rPr>
          <w:rFonts w:hint="eastAsia"/>
        </w:rPr>
        <w:t xml:space="preserve">  1.图书拥有者单击“发布图书”按钮。</w:t>
      </w:r>
    </w:p>
    <w:p w:rsidR="001E6EB0" w:rsidRDefault="001E6EB0" w:rsidP="001E6EB0">
      <w:r>
        <w:rPr>
          <w:rFonts w:hint="eastAsia"/>
        </w:rPr>
        <w:t xml:space="preserve">  2.系统显示发布图书界面。</w:t>
      </w:r>
    </w:p>
    <w:p w:rsidR="001E6EB0" w:rsidRDefault="001E6EB0" w:rsidP="001E6EB0">
      <w:r>
        <w:rPr>
          <w:rFonts w:hint="eastAsia"/>
        </w:rPr>
        <w:t xml:space="preserve">  3.图书拥有者输入书籍信息（名称、作者、出版社、ISBN、新旧程度等）以及预期的定价，上传图书封面，并提交。</w:t>
      </w:r>
    </w:p>
    <w:p w:rsidR="001E6EB0" w:rsidRDefault="001E6EB0" w:rsidP="001E6EB0">
      <w:r>
        <w:rPr>
          <w:rFonts w:hint="eastAsia"/>
        </w:rPr>
        <w:t xml:space="preserve">  4.系统调用图片检查系统，检查上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的合法性。</w:t>
      </w:r>
    </w:p>
    <w:p w:rsidR="001E6EB0" w:rsidRDefault="001E6EB0" w:rsidP="001E6EB0">
      <w:r>
        <w:rPr>
          <w:rFonts w:hint="eastAsia"/>
        </w:rPr>
        <w:t xml:space="preserve">  5.审核通过，系统存储用户输入的数据，显示“发布成功”。</w:t>
      </w:r>
    </w:p>
    <w:p w:rsidR="001E6EB0" w:rsidRDefault="001E6EB0" w:rsidP="001E6EB0">
      <w:r>
        <w:rPr>
          <w:rFonts w:hint="eastAsia"/>
        </w:rPr>
        <w:t>备选流：</w:t>
      </w:r>
    </w:p>
    <w:p w:rsidR="001E6EB0" w:rsidRDefault="001E6EB0" w:rsidP="001E6EB0">
      <w:r>
        <w:rPr>
          <w:rFonts w:hint="eastAsia"/>
        </w:rPr>
        <w:t xml:space="preserve">  3a.图书拥有者选择取消，用例结束。</w:t>
      </w:r>
    </w:p>
    <w:p w:rsidR="001E6EB0" w:rsidRDefault="001E6EB0" w:rsidP="001E6EB0">
      <w:r>
        <w:rPr>
          <w:rFonts w:hint="eastAsia"/>
        </w:rPr>
        <w:t xml:space="preserve">  4a.系统中已有该用户发布该书籍的信息，显示“您已发布该书籍”，用例结束。</w:t>
      </w:r>
    </w:p>
    <w:p w:rsidR="00911590" w:rsidRDefault="001E6EB0" w:rsidP="001E6EB0">
      <w:r>
        <w:rPr>
          <w:rFonts w:hint="eastAsia"/>
        </w:rPr>
        <w:t xml:space="preserve">  5a.审核不通过，显示“不合法图片”，返回2。</w:t>
      </w:r>
    </w:p>
    <w:p w:rsidR="001E6EB0" w:rsidRPr="00911590" w:rsidRDefault="001E6EB0" w:rsidP="001E6EB0"/>
    <w:p w:rsidR="00911590" w:rsidRPr="00911590" w:rsidRDefault="00911590" w:rsidP="00911590">
      <w:pPr>
        <w:pStyle w:val="3"/>
        <w:rPr>
          <w:i w:val="0"/>
        </w:rPr>
      </w:pPr>
      <w:bookmarkStart w:id="29" w:name="_Toc484294358"/>
      <w:r w:rsidRPr="00911590">
        <w:rPr>
          <w:rFonts w:hint="eastAsia"/>
          <w:i w:val="0"/>
        </w:rPr>
        <w:t>搜索图书 Search a book</w:t>
      </w:r>
      <w:bookmarkEnd w:id="29"/>
    </w:p>
    <w:p w:rsidR="00911590" w:rsidRDefault="00911590" w:rsidP="00911590">
      <w:r>
        <w:rPr>
          <w:rFonts w:hint="eastAsia"/>
        </w:rPr>
        <w:t>用例名称：搜索图书 Search a book</w:t>
      </w:r>
    </w:p>
    <w:p w:rsidR="00911590" w:rsidRDefault="00911590" w:rsidP="00911590">
      <w:r>
        <w:rPr>
          <w:rFonts w:hint="eastAsia"/>
        </w:rPr>
        <w:t>描述：借书者搜索想要借阅的书籍。</w:t>
      </w:r>
    </w:p>
    <w:p w:rsidR="00911590" w:rsidRDefault="00911590" w:rsidP="00911590">
      <w:r>
        <w:rPr>
          <w:rFonts w:hint="eastAsia"/>
        </w:rPr>
        <w:t>执行者：借书者</w:t>
      </w:r>
    </w:p>
    <w:p w:rsidR="00911590" w:rsidRDefault="00911590" w:rsidP="00911590">
      <w:r>
        <w:rPr>
          <w:rFonts w:hint="eastAsia"/>
        </w:rPr>
        <w:t>前置条件：无</w:t>
      </w:r>
    </w:p>
    <w:p w:rsidR="00911590" w:rsidRDefault="00911590" w:rsidP="00911590">
      <w:r>
        <w:rPr>
          <w:rFonts w:hint="eastAsia"/>
        </w:rPr>
        <w:t>后置条件：无</w:t>
      </w:r>
    </w:p>
    <w:p w:rsidR="00911590" w:rsidRDefault="00911590" w:rsidP="00911590">
      <w:r>
        <w:rPr>
          <w:rFonts w:hint="eastAsia"/>
        </w:rPr>
        <w:t>基本流：</w:t>
      </w:r>
    </w:p>
    <w:p w:rsidR="00911590" w:rsidRDefault="00911590" w:rsidP="00911590">
      <w:r>
        <w:rPr>
          <w:rFonts w:hint="eastAsia"/>
        </w:rPr>
        <w:t xml:space="preserve">  1.借书者在搜索框内输入想要搜索的书籍的相关信息（书名、作者、ISBN、发布者等），点击搜索。</w:t>
      </w:r>
    </w:p>
    <w:p w:rsidR="00911590" w:rsidRDefault="00911590" w:rsidP="00911590">
      <w:r>
        <w:rPr>
          <w:rFonts w:hint="eastAsia"/>
        </w:rPr>
        <w:t xml:space="preserve">  2.系统按相关度返回匹配用户输入的信息，显示搜寻结果页面。</w:t>
      </w:r>
    </w:p>
    <w:p w:rsidR="00911590" w:rsidRDefault="00911590" w:rsidP="00911590">
      <w:r>
        <w:rPr>
          <w:rFonts w:hint="eastAsia"/>
        </w:rPr>
        <w:t>备选流：</w:t>
      </w:r>
    </w:p>
    <w:p w:rsidR="00911590" w:rsidRPr="00911590" w:rsidRDefault="00911590" w:rsidP="00911590">
      <w:r>
        <w:rPr>
          <w:rFonts w:hint="eastAsia"/>
        </w:rPr>
        <w:t xml:space="preserve">  2a.系统中无匹配用户输入信息的书籍，显示“未查到该书籍，建议更换搜索关键字”，返回1。</w:t>
      </w:r>
    </w:p>
    <w:p w:rsidR="00E67440" w:rsidRDefault="00DA1C72">
      <w:pPr>
        <w:pStyle w:val="2"/>
        <w:ind w:left="720" w:hanging="720"/>
      </w:pPr>
      <w:bookmarkStart w:id="30" w:name="_Toc498836233"/>
      <w:bookmarkStart w:id="31" w:name="_Toc48429435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30"/>
      <w:bookmarkEnd w:id="31"/>
    </w:p>
    <w:p w:rsidR="008A42A3" w:rsidRDefault="008A42A3" w:rsidP="008A42A3">
      <w:pPr>
        <w:pStyle w:val="3"/>
        <w:numPr>
          <w:ilvl w:val="2"/>
          <w:numId w:val="1"/>
        </w:numPr>
        <w:ind w:left="720" w:hanging="720"/>
      </w:pPr>
      <w:bookmarkStart w:id="32" w:name="_Toc498836234"/>
      <w:bookmarkStart w:id="33" w:name="_Toc484294360"/>
      <w:r>
        <w:t>&lt;</w:t>
      </w:r>
      <w:r>
        <w:rPr>
          <w:rFonts w:hint="eastAsia"/>
        </w:rPr>
        <w:t>可用性需求</w:t>
      </w:r>
      <w:proofErr w:type="gramStart"/>
      <w:r>
        <w:rPr>
          <w:rFonts w:hint="eastAsia"/>
        </w:rPr>
        <w:t>一</w:t>
      </w:r>
      <w:proofErr w:type="gramEnd"/>
      <w:r>
        <w:t>&gt;</w:t>
      </w:r>
    </w:p>
    <w:p w:rsidR="008A42A3" w:rsidRPr="008A42A3" w:rsidRDefault="008A42A3" w:rsidP="008A42A3">
      <w:pPr>
        <w:ind w:left="720"/>
      </w:pPr>
      <w:r>
        <w:rPr>
          <w:rFonts w:hint="eastAsia"/>
        </w:rPr>
        <w:t>一个</w:t>
      </w:r>
      <w:r>
        <w:t>未经</w:t>
      </w:r>
      <w:r>
        <w:rPr>
          <w:rFonts w:hint="eastAsia"/>
        </w:rPr>
        <w:t>培训</w:t>
      </w:r>
      <w:r>
        <w:t>的用户应</w:t>
      </w:r>
      <w:r>
        <w:rPr>
          <w:rFonts w:hint="eastAsia"/>
        </w:rPr>
        <w:t>能够</w:t>
      </w:r>
      <w:r>
        <w:t>在</w:t>
      </w:r>
      <w:r>
        <w:rPr>
          <w:rFonts w:hint="eastAsia"/>
        </w:rPr>
        <w:t>3分钟</w:t>
      </w:r>
      <w:r>
        <w:t>内完成</w:t>
      </w:r>
      <w:r>
        <w:rPr>
          <w:rFonts w:hint="eastAsia"/>
        </w:rPr>
        <w:t>对</w:t>
      </w:r>
      <w:r>
        <w:t>指定</w:t>
      </w:r>
      <w:r>
        <w:rPr>
          <w:rFonts w:hint="eastAsia"/>
        </w:rPr>
        <w:t>书本</w:t>
      </w:r>
      <w:r>
        <w:t>的</w:t>
      </w:r>
      <w:r>
        <w:rPr>
          <w:rFonts w:hint="eastAsia"/>
        </w:rPr>
        <w:t>借阅操作</w:t>
      </w:r>
      <w:r>
        <w:t>，其中包括搜索书本、</w:t>
      </w:r>
      <w:r>
        <w:rPr>
          <w:rFonts w:hint="eastAsia"/>
        </w:rPr>
        <w:t>填写借阅</w:t>
      </w:r>
      <w:r>
        <w:t>请求信息、</w:t>
      </w:r>
      <w:r>
        <w:rPr>
          <w:rFonts w:hint="eastAsia"/>
        </w:rPr>
        <w:t>发送借阅</w:t>
      </w:r>
      <w:r>
        <w:t>请求</w:t>
      </w:r>
      <w:r>
        <w:rPr>
          <w:rFonts w:hint="eastAsia"/>
        </w:rPr>
        <w:t>。</w:t>
      </w:r>
    </w:p>
    <w:p w:rsidR="008A42A3" w:rsidRDefault="008A42A3" w:rsidP="008A42A3">
      <w:pPr>
        <w:pStyle w:val="3"/>
        <w:numPr>
          <w:ilvl w:val="2"/>
          <w:numId w:val="1"/>
        </w:numPr>
        <w:ind w:left="720" w:hanging="720"/>
      </w:pPr>
      <w:r>
        <w:t>&lt;</w:t>
      </w:r>
      <w:r>
        <w:rPr>
          <w:rFonts w:hint="eastAsia"/>
        </w:rPr>
        <w:t>可用性需求二</w:t>
      </w:r>
      <w:r>
        <w:t>&gt;</w:t>
      </w:r>
    </w:p>
    <w:p w:rsidR="008A42A3" w:rsidRPr="008A42A3" w:rsidRDefault="008A42A3" w:rsidP="008A42A3">
      <w:pPr>
        <w:ind w:left="720"/>
      </w:pPr>
      <w:r>
        <w:rPr>
          <w:rFonts w:hint="eastAsia"/>
        </w:rPr>
        <w:t>一个</w:t>
      </w:r>
      <w:r>
        <w:t>未经培训的用户应能够在</w:t>
      </w:r>
      <w:r>
        <w:rPr>
          <w:rFonts w:hint="eastAsia"/>
        </w:rPr>
        <w:t>3分钟</w:t>
      </w:r>
      <w:r>
        <w:t>内完成</w:t>
      </w:r>
      <w:r>
        <w:rPr>
          <w:rFonts w:hint="eastAsia"/>
        </w:rPr>
        <w:t>对</w:t>
      </w:r>
      <w:r>
        <w:t>图书的</w:t>
      </w:r>
      <w:r>
        <w:rPr>
          <w:rFonts w:hint="eastAsia"/>
        </w:rPr>
        <w:t>分享操作，</w:t>
      </w:r>
      <w:r>
        <w:t>其中包括</w:t>
      </w:r>
      <w:r>
        <w:rPr>
          <w:rFonts w:hint="eastAsia"/>
        </w:rPr>
        <w:t>图书</w:t>
      </w:r>
      <w:r>
        <w:t>信息填写</w:t>
      </w:r>
      <w:r>
        <w:rPr>
          <w:rFonts w:hint="eastAsia"/>
        </w:rPr>
        <w:t>、图书</w:t>
      </w:r>
      <w:r>
        <w:t>信息发布</w:t>
      </w:r>
      <w:r>
        <w:rPr>
          <w:rFonts w:hint="eastAsia"/>
        </w:rPr>
        <w:t>。</w:t>
      </w:r>
    </w:p>
    <w:bookmarkEnd w:id="32"/>
    <w:bookmarkEnd w:id="33"/>
    <w:p w:rsidR="00A74D94" w:rsidRDefault="00A74D94" w:rsidP="008A42A3">
      <w:pPr>
        <w:pStyle w:val="3"/>
        <w:numPr>
          <w:ilvl w:val="2"/>
          <w:numId w:val="1"/>
        </w:numPr>
      </w:pPr>
      <w:r>
        <w:rPr>
          <w:rFonts w:hint="eastAsia"/>
        </w:rPr>
        <w:t>&lt;可用性</w:t>
      </w:r>
      <w:r>
        <w:t>需求三</w:t>
      </w:r>
      <w:r>
        <w:rPr>
          <w:rFonts w:hint="eastAsia"/>
        </w:rPr>
        <w:t>&gt;</w:t>
      </w:r>
    </w:p>
    <w:p w:rsidR="00A74D94" w:rsidRPr="00A74D94" w:rsidRDefault="00A74D94" w:rsidP="00A74D94">
      <w:pPr>
        <w:ind w:left="720"/>
        <w:rPr>
          <w:rFonts w:hint="eastAsia"/>
        </w:rPr>
      </w:pPr>
      <w:r>
        <w:rPr>
          <w:rFonts w:hint="eastAsia"/>
        </w:rPr>
        <w:t>对图书</w:t>
      </w:r>
      <w:r>
        <w:t>借阅、图书分享等常用</w:t>
      </w:r>
      <w:r>
        <w:rPr>
          <w:rFonts w:hint="eastAsia"/>
        </w:rPr>
        <w:t>功能</w:t>
      </w:r>
      <w:r>
        <w:t>应</w:t>
      </w:r>
      <w:r>
        <w:rPr>
          <w:rFonts w:hint="eastAsia"/>
        </w:rPr>
        <w:t>有使用</w:t>
      </w:r>
      <w:r>
        <w:t>说明</w:t>
      </w:r>
      <w:r>
        <w:rPr>
          <w:rFonts w:hint="eastAsia"/>
        </w:rPr>
        <w:t>页面。</w:t>
      </w:r>
    </w:p>
    <w:p w:rsidR="008A42A3" w:rsidRDefault="008A42A3" w:rsidP="008A42A3">
      <w:pPr>
        <w:pStyle w:val="3"/>
        <w:numPr>
          <w:ilvl w:val="2"/>
          <w:numId w:val="1"/>
        </w:numPr>
      </w:pPr>
      <w:r>
        <w:t>&lt;</w:t>
      </w:r>
      <w:r w:rsidR="00A74D94">
        <w:rPr>
          <w:rFonts w:hint="eastAsia"/>
        </w:rPr>
        <w:t>可用性需求四</w:t>
      </w:r>
      <w:r>
        <w:t>&gt;</w:t>
      </w:r>
    </w:p>
    <w:p w:rsidR="00A74D94" w:rsidRDefault="00A74D94" w:rsidP="00A74D94">
      <w:pPr>
        <w:ind w:firstLine="720"/>
      </w:pPr>
      <w:r>
        <w:rPr>
          <w:rFonts w:hint="eastAsia"/>
        </w:rPr>
        <w:t>对PC浏览提供960</w:t>
      </w:r>
      <w:r>
        <w:t>px, 1140px</w:t>
      </w:r>
      <w:r>
        <w:rPr>
          <w:rFonts w:hint="eastAsia"/>
        </w:rPr>
        <w:t>两种页面</w:t>
      </w:r>
      <w:r>
        <w:t>宽度</w:t>
      </w:r>
      <w:r>
        <w:rPr>
          <w:rFonts w:hint="eastAsia"/>
        </w:rPr>
        <w:t>以</w:t>
      </w:r>
      <w:r>
        <w:t>支持多分辨率浏览；</w:t>
      </w:r>
    </w:p>
    <w:p w:rsidR="00A74D94" w:rsidRPr="00A74D94" w:rsidRDefault="00A74D94" w:rsidP="00A74D94">
      <w:pPr>
        <w:ind w:firstLine="720"/>
        <w:rPr>
          <w:rFonts w:hint="eastAsia"/>
        </w:rPr>
      </w:pPr>
      <w:r>
        <w:rPr>
          <w:rFonts w:hint="eastAsia"/>
        </w:rPr>
        <w:t>对</w:t>
      </w:r>
      <w:r>
        <w:t>手机浏览</w:t>
      </w:r>
      <w:r>
        <w:rPr>
          <w:rFonts w:hint="eastAsia"/>
        </w:rPr>
        <w:t>提供640</w:t>
      </w:r>
      <w:r>
        <w:t>*1136px</w:t>
      </w:r>
      <w:r>
        <w:rPr>
          <w:rFonts w:hint="eastAsia"/>
        </w:rPr>
        <w:t>页面以</w:t>
      </w:r>
      <w:r>
        <w:t>支持手机浏览</w:t>
      </w:r>
      <w:r>
        <w:rPr>
          <w:rFonts w:hint="eastAsia"/>
        </w:rPr>
        <w:t>。</w:t>
      </w:r>
    </w:p>
    <w:p w:rsidR="00E67440" w:rsidRDefault="00E67440">
      <w:pPr>
        <w:pStyle w:val="2"/>
      </w:pPr>
      <w:bookmarkStart w:id="34" w:name="_Toc498836235"/>
      <w:bookmarkStart w:id="35" w:name="_Toc484294361"/>
      <w:r>
        <w:rPr>
          <w:rFonts w:hint="eastAsia"/>
        </w:rPr>
        <w:t>可靠性</w:t>
      </w:r>
      <w:bookmarkEnd w:id="34"/>
      <w:bookmarkEnd w:id="35"/>
    </w:p>
    <w:p w:rsidR="008A42A3" w:rsidRDefault="008A42A3" w:rsidP="008A42A3">
      <w:pPr>
        <w:pStyle w:val="3"/>
        <w:ind w:left="720" w:hanging="720"/>
      </w:pPr>
      <w:bookmarkStart w:id="36" w:name="_Toc498836236"/>
      <w:bookmarkStart w:id="37" w:name="_Toc484294362"/>
      <w:r>
        <w:t>&lt;</w:t>
      </w:r>
      <w:r>
        <w:rPr>
          <w:rFonts w:hint="eastAsia"/>
        </w:rPr>
        <w:t>可靠性需求</w:t>
      </w:r>
      <w:proofErr w:type="gramStart"/>
      <w:r>
        <w:rPr>
          <w:rFonts w:hint="eastAsia"/>
        </w:rPr>
        <w:t>一</w:t>
      </w:r>
      <w:proofErr w:type="gramEnd"/>
      <w:r>
        <w:t>&gt;</w:t>
      </w:r>
    </w:p>
    <w:p w:rsidR="008A42A3" w:rsidRPr="008A42A3" w:rsidRDefault="008A42A3" w:rsidP="008A42A3">
      <w:pPr>
        <w:ind w:left="720"/>
      </w:pPr>
      <w:bookmarkStart w:id="38" w:name="_Hlk484333497"/>
      <w:r>
        <w:rPr>
          <w:rFonts w:hint="eastAsia"/>
        </w:rPr>
        <w:t>可</w:t>
      </w:r>
      <w:r>
        <w:t>无故障</w:t>
      </w:r>
      <w:r>
        <w:rPr>
          <w:rFonts w:hint="eastAsia"/>
        </w:rPr>
        <w:t>连续</w:t>
      </w:r>
      <w:r>
        <w:t>运行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</w:t>
      </w:r>
      <w:bookmarkEnd w:id="38"/>
      <w:r>
        <w:rPr>
          <w:rFonts w:hint="eastAsia"/>
        </w:rPr>
        <w:t>。</w:t>
      </w:r>
    </w:p>
    <w:p w:rsidR="00E67440" w:rsidRDefault="008A42A3" w:rsidP="008A42A3">
      <w:pPr>
        <w:pStyle w:val="3"/>
        <w:numPr>
          <w:ilvl w:val="2"/>
          <w:numId w:val="1"/>
        </w:numPr>
        <w:ind w:left="720" w:hanging="720"/>
      </w:pPr>
      <w:r>
        <w:t>&lt;</w:t>
      </w:r>
      <w:r>
        <w:rPr>
          <w:rFonts w:hint="eastAsia"/>
        </w:rPr>
        <w:t>可靠性需求二</w:t>
      </w:r>
      <w:r>
        <w:t>&gt;</w:t>
      </w:r>
      <w:bookmarkEnd w:id="36"/>
      <w:bookmarkEnd w:id="37"/>
    </w:p>
    <w:p w:rsidR="008A42A3" w:rsidRPr="008870E5" w:rsidRDefault="008A42A3" w:rsidP="008A42A3">
      <w:pPr>
        <w:ind w:left="720"/>
      </w:pPr>
      <w:r>
        <w:rPr>
          <w:rFonts w:hint="eastAsia"/>
        </w:rPr>
        <w:t>最高</w:t>
      </w:r>
      <w:r>
        <w:t>错误率为</w:t>
      </w:r>
      <w:r>
        <w:rPr>
          <w:rFonts w:hint="eastAsia"/>
        </w:rPr>
        <w:t>每</w:t>
      </w:r>
      <w:r>
        <w:t>千行代码</w:t>
      </w:r>
      <w:r>
        <w:rPr>
          <w:rFonts w:hint="eastAsia"/>
        </w:rPr>
        <w:t>1个小</w:t>
      </w:r>
      <w:r>
        <w:t>错误</w:t>
      </w:r>
      <w:r>
        <w:rPr>
          <w:rFonts w:hint="eastAsia"/>
        </w:rPr>
        <w:t>、</w:t>
      </w:r>
      <w:r>
        <w:t>每万行代码1个大错误。</w:t>
      </w:r>
    </w:p>
    <w:p w:rsidR="008A42A3" w:rsidRDefault="008A42A3" w:rsidP="008A42A3">
      <w:pPr>
        <w:ind w:left="720"/>
      </w:pPr>
      <w:r>
        <w:rPr>
          <w:rFonts w:hint="eastAsia"/>
        </w:rPr>
        <w:lastRenderedPageBreak/>
        <w:t>错误</w:t>
      </w:r>
      <w:r>
        <w:t>分类：</w:t>
      </w:r>
    </w:p>
    <w:p w:rsidR="008A42A3" w:rsidRDefault="008A42A3" w:rsidP="008A42A3">
      <w:pPr>
        <w:ind w:left="720"/>
      </w:pPr>
      <w:r>
        <w:rPr>
          <w:rFonts w:hint="eastAsia"/>
        </w:rPr>
        <w:t>小</w:t>
      </w:r>
      <w:r>
        <w:t>错误</w:t>
      </w:r>
      <w:r>
        <w:rPr>
          <w:rFonts w:hint="eastAsia"/>
        </w:rPr>
        <w:t>：数据</w:t>
      </w:r>
      <w:r>
        <w:t>提交后页面</w:t>
      </w:r>
      <w:r>
        <w:rPr>
          <w:rFonts w:hint="eastAsia"/>
        </w:rPr>
        <w:t>不能</w:t>
      </w:r>
      <w:r>
        <w:t>及时反馈等</w:t>
      </w:r>
    </w:p>
    <w:p w:rsidR="008A42A3" w:rsidRDefault="008A42A3" w:rsidP="008A42A3">
      <w:pPr>
        <w:ind w:left="720"/>
      </w:pPr>
      <w:r>
        <w:rPr>
          <w:rFonts w:hint="eastAsia"/>
        </w:rPr>
        <w:t>大</w:t>
      </w:r>
      <w:r>
        <w:t>错误：</w:t>
      </w:r>
      <w:r>
        <w:rPr>
          <w:rFonts w:hint="eastAsia"/>
        </w:rPr>
        <w:t>数据</w:t>
      </w:r>
      <w:r>
        <w:t>无法提交、功能</w:t>
      </w:r>
      <w:r>
        <w:rPr>
          <w:rFonts w:hint="eastAsia"/>
        </w:rPr>
        <w:t>返回</w:t>
      </w:r>
      <w:r>
        <w:t>结果出错等</w:t>
      </w:r>
    </w:p>
    <w:p w:rsidR="008A42A3" w:rsidRPr="008A42A3" w:rsidRDefault="008A42A3" w:rsidP="008A42A3">
      <w:pPr>
        <w:ind w:left="720"/>
      </w:pPr>
      <w:r>
        <w:rPr>
          <w:rFonts w:hint="eastAsia"/>
        </w:rPr>
        <w:t>严重</w:t>
      </w:r>
      <w:r>
        <w:t>错误：数据</w:t>
      </w:r>
      <w:r>
        <w:rPr>
          <w:rFonts w:hint="eastAsia"/>
        </w:rPr>
        <w:t>丢失</w:t>
      </w:r>
      <w:r>
        <w:t>、</w:t>
      </w:r>
      <w:r>
        <w:rPr>
          <w:rFonts w:hint="eastAsia"/>
        </w:rPr>
        <w:t>部分</w:t>
      </w:r>
      <w:r>
        <w:t>功能完全无法使用等</w:t>
      </w:r>
    </w:p>
    <w:p w:rsidR="00E67440" w:rsidRDefault="00E67440">
      <w:pPr>
        <w:pStyle w:val="2"/>
        <w:numPr>
          <w:ilvl w:val="1"/>
          <w:numId w:val="1"/>
        </w:numPr>
      </w:pPr>
      <w:bookmarkStart w:id="39" w:name="_Toc498836237"/>
      <w:bookmarkStart w:id="40" w:name="_Toc484294363"/>
      <w:r>
        <w:rPr>
          <w:rFonts w:hint="eastAsia"/>
        </w:rPr>
        <w:t>性能</w:t>
      </w:r>
      <w:bookmarkEnd w:id="39"/>
      <w:bookmarkEnd w:id="40"/>
    </w:p>
    <w:p w:rsidR="008A42A3" w:rsidRDefault="008A42A3" w:rsidP="008A42A3">
      <w:pPr>
        <w:pStyle w:val="3"/>
        <w:numPr>
          <w:ilvl w:val="2"/>
          <w:numId w:val="1"/>
        </w:numPr>
        <w:ind w:left="720" w:hanging="720"/>
      </w:pPr>
      <w:bookmarkStart w:id="41" w:name="_Toc498836238"/>
      <w:bookmarkStart w:id="42" w:name="_Toc484294364"/>
      <w:r>
        <w:t>&lt;</w:t>
      </w:r>
      <w:r>
        <w:rPr>
          <w:rFonts w:hint="eastAsia"/>
        </w:rPr>
        <w:t>性能需求</w:t>
      </w:r>
      <w:proofErr w:type="gramStart"/>
      <w:r>
        <w:rPr>
          <w:rFonts w:hint="eastAsia"/>
        </w:rPr>
        <w:t>一</w:t>
      </w:r>
      <w:proofErr w:type="gramEnd"/>
      <w:r>
        <w:t>&gt;</w:t>
      </w:r>
    </w:p>
    <w:p w:rsidR="008A42A3" w:rsidRPr="008A42A3" w:rsidRDefault="008A42A3" w:rsidP="008A42A3">
      <w:pPr>
        <w:ind w:left="720"/>
      </w:pPr>
      <w:r>
        <w:rPr>
          <w:rFonts w:hint="eastAsia"/>
        </w:rPr>
        <w:t>页面对</w:t>
      </w:r>
      <w:r>
        <w:t>用户请求响应时间平均不超过</w:t>
      </w:r>
      <w:r>
        <w:rPr>
          <w:rFonts w:hint="eastAsia"/>
        </w:rPr>
        <w:t>2</w:t>
      </w:r>
      <w:r>
        <w:t>s，最长不超过</w:t>
      </w:r>
      <w:r>
        <w:rPr>
          <w:rFonts w:hint="eastAsia"/>
        </w:rPr>
        <w:t>5</w:t>
      </w:r>
      <w:r>
        <w:t>s</w:t>
      </w:r>
      <w:r>
        <w:rPr>
          <w:rFonts w:hint="eastAsia"/>
        </w:rPr>
        <w:t>。</w:t>
      </w:r>
    </w:p>
    <w:p w:rsidR="008A42A3" w:rsidRDefault="008A42A3" w:rsidP="008A42A3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&lt;性能</w:t>
      </w:r>
      <w:r>
        <w:t>需求</w:t>
      </w:r>
      <w:r>
        <w:rPr>
          <w:rFonts w:hint="eastAsia"/>
        </w:rPr>
        <w:t>二&gt;</w:t>
      </w:r>
    </w:p>
    <w:p w:rsidR="008A42A3" w:rsidRPr="008A42A3" w:rsidRDefault="008A42A3" w:rsidP="008A42A3">
      <w:pPr>
        <w:ind w:left="720"/>
      </w:pPr>
      <w:r>
        <w:rPr>
          <w:rFonts w:hint="eastAsia"/>
        </w:rPr>
        <w:t>服务器</w:t>
      </w:r>
      <w:r>
        <w:t>应</w:t>
      </w:r>
      <w:r>
        <w:rPr>
          <w:rFonts w:hint="eastAsia"/>
        </w:rPr>
        <w:t>每</w:t>
      </w:r>
      <w:r>
        <w:t>秒可以处理</w:t>
      </w:r>
      <w:r>
        <w:rPr>
          <w:rFonts w:hint="eastAsia"/>
        </w:rPr>
        <w:t>50个</w:t>
      </w:r>
      <w:r>
        <w:t>与数据库交互的事务</w:t>
      </w:r>
      <w:r>
        <w:rPr>
          <w:rFonts w:hint="eastAsia"/>
        </w:rPr>
        <w:t>。</w:t>
      </w:r>
    </w:p>
    <w:p w:rsidR="008A42A3" w:rsidRDefault="008A42A3" w:rsidP="008A42A3">
      <w:pPr>
        <w:pStyle w:val="3"/>
        <w:ind w:left="720" w:hanging="720"/>
      </w:pPr>
      <w:r>
        <w:t>&lt;</w:t>
      </w:r>
      <w:r>
        <w:rPr>
          <w:rFonts w:hint="eastAsia"/>
        </w:rPr>
        <w:t>性能需求三</w:t>
      </w:r>
      <w:r>
        <w:t>&gt;</w:t>
      </w:r>
    </w:p>
    <w:p w:rsidR="008A42A3" w:rsidRPr="008A42A3" w:rsidRDefault="008A42A3" w:rsidP="008A42A3">
      <w:pPr>
        <w:ind w:left="720"/>
      </w:pPr>
      <w:r>
        <w:rPr>
          <w:rFonts w:hint="eastAsia"/>
        </w:rPr>
        <w:t>系统</w:t>
      </w:r>
      <w:r>
        <w:t>应</w:t>
      </w:r>
      <w:r>
        <w:rPr>
          <w:rFonts w:hint="eastAsia"/>
        </w:rPr>
        <w:t>可以容纳十万</w:t>
      </w:r>
      <w:r>
        <w:t>级别的用户</w:t>
      </w:r>
      <w:r>
        <w:rPr>
          <w:rFonts w:hint="eastAsia"/>
        </w:rPr>
        <w:t>数量。</w:t>
      </w:r>
    </w:p>
    <w:p w:rsidR="00E67440" w:rsidRDefault="00E67440">
      <w:pPr>
        <w:pStyle w:val="2"/>
      </w:pPr>
      <w:bookmarkStart w:id="43" w:name="_Toc498836239"/>
      <w:bookmarkStart w:id="44" w:name="_Toc484294365"/>
      <w:bookmarkEnd w:id="41"/>
      <w:bookmarkEnd w:id="42"/>
      <w:r>
        <w:rPr>
          <w:rFonts w:hint="eastAsia"/>
        </w:rPr>
        <w:t>可支持性</w:t>
      </w:r>
      <w:bookmarkEnd w:id="43"/>
      <w:bookmarkEnd w:id="44"/>
    </w:p>
    <w:p w:rsidR="008A42A3" w:rsidRDefault="008A42A3" w:rsidP="008A42A3">
      <w:pPr>
        <w:pStyle w:val="3"/>
        <w:ind w:left="720" w:hanging="720"/>
      </w:pPr>
      <w:bookmarkStart w:id="45" w:name="_Toc498836240"/>
      <w:bookmarkStart w:id="46" w:name="_Toc484294366"/>
      <w:r>
        <w:t>&lt;</w:t>
      </w:r>
      <w:r>
        <w:rPr>
          <w:rFonts w:hint="eastAsia"/>
        </w:rPr>
        <w:t>可支持性需求</w:t>
      </w:r>
      <w:proofErr w:type="gramStart"/>
      <w:r>
        <w:rPr>
          <w:rFonts w:hint="eastAsia"/>
        </w:rPr>
        <w:t>一</w:t>
      </w:r>
      <w:proofErr w:type="gramEnd"/>
      <w:r>
        <w:t>&gt;</w:t>
      </w:r>
    </w:p>
    <w:p w:rsidR="008A42A3" w:rsidRPr="008A42A3" w:rsidRDefault="008A42A3" w:rsidP="008A42A3">
      <w:pPr>
        <w:ind w:left="720"/>
      </w:pPr>
      <w:r>
        <w:t>J</w:t>
      </w:r>
      <w:r>
        <w:rPr>
          <w:rFonts w:hint="eastAsia"/>
        </w:rPr>
        <w:t>ava部分</w:t>
      </w:r>
      <w:r>
        <w:t>代码应</w:t>
      </w:r>
      <w:r>
        <w:rPr>
          <w:rFonts w:hint="eastAsia"/>
        </w:rPr>
        <w:t>符合google java编程</w:t>
      </w:r>
      <w:r>
        <w:t>规范</w:t>
      </w:r>
      <w:r>
        <w:rPr>
          <w:rFonts w:hint="eastAsia"/>
        </w:rPr>
        <w:t>（</w:t>
      </w:r>
      <w:hyperlink r:id="rId13" w:history="1">
        <w:r w:rsidRPr="005E6C98">
          <w:rPr>
            <w:rStyle w:val="ae"/>
          </w:rPr>
          <w:t>http://www.hawstein.com/posts/google-java-style.html</w:t>
        </w:r>
      </w:hyperlink>
      <w:r>
        <w:rPr>
          <w:rFonts w:hint="eastAsia"/>
        </w:rPr>
        <w:t>）</w:t>
      </w:r>
    </w:p>
    <w:p w:rsidR="00E67440" w:rsidRDefault="00E67440">
      <w:pPr>
        <w:pStyle w:val="3"/>
        <w:ind w:left="720" w:hanging="720"/>
      </w:pPr>
      <w:r>
        <w:t>&lt;</w:t>
      </w:r>
      <w:r w:rsidR="008A42A3">
        <w:rPr>
          <w:rFonts w:hint="eastAsia"/>
        </w:rPr>
        <w:t>可支持性需求二</w:t>
      </w:r>
      <w:r>
        <w:t>&gt;</w:t>
      </w:r>
      <w:bookmarkEnd w:id="45"/>
      <w:bookmarkEnd w:id="46"/>
    </w:p>
    <w:p w:rsidR="00E67440" w:rsidRDefault="008A42A3" w:rsidP="008A42A3">
      <w:pPr>
        <w:ind w:left="720"/>
      </w:pPr>
      <w:bookmarkStart w:id="47" w:name="_Hlk484333619"/>
      <w:r>
        <w:rPr>
          <w:rFonts w:hint="eastAsia"/>
        </w:rPr>
        <w:t>命名约定：</w:t>
      </w:r>
      <w:proofErr w:type="gramStart"/>
      <w:r>
        <w:rPr>
          <w:rFonts w:hint="eastAsia"/>
        </w:rPr>
        <w:t>包</w:t>
      </w:r>
      <w:r>
        <w:t>名全部</w:t>
      </w:r>
      <w:proofErr w:type="gramEnd"/>
      <w:r>
        <w:t>小写</w:t>
      </w:r>
      <w:r>
        <w:rPr>
          <w:rFonts w:hint="eastAsia"/>
        </w:rPr>
        <w:t>，</w:t>
      </w:r>
      <w:r>
        <w:t>连续单词</w:t>
      </w:r>
      <w:r>
        <w:rPr>
          <w:rFonts w:hint="eastAsia"/>
        </w:rPr>
        <w:t>只是简单地连接</w:t>
      </w:r>
      <w:r>
        <w:t>起来，不</w:t>
      </w:r>
      <w:r>
        <w:rPr>
          <w:rFonts w:hint="eastAsia"/>
        </w:rPr>
        <w:t>使用</w:t>
      </w:r>
      <w:r>
        <w:t>下划线；</w:t>
      </w:r>
      <w:r>
        <w:rPr>
          <w:rFonts w:hint="eastAsia"/>
        </w:rPr>
        <w:t>类</w:t>
      </w:r>
      <w:r>
        <w:t>名都以大驼峰命名</w:t>
      </w:r>
      <w:r>
        <w:rPr>
          <w:rFonts w:hint="eastAsia"/>
        </w:rPr>
        <w:t>法</w:t>
      </w:r>
      <w:r>
        <w:t>命名；</w:t>
      </w:r>
      <w:r>
        <w:rPr>
          <w:rFonts w:hint="eastAsia"/>
        </w:rPr>
        <w:t>方法</w:t>
      </w:r>
      <w:r>
        <w:t>名都</w:t>
      </w:r>
      <w:r>
        <w:rPr>
          <w:rFonts w:hint="eastAsia"/>
        </w:rPr>
        <w:t>以</w:t>
      </w:r>
      <w:r>
        <w:t>小驼峰命名法命名；</w:t>
      </w:r>
      <w:r>
        <w:rPr>
          <w:rFonts w:hint="eastAsia"/>
        </w:rPr>
        <w:t>常量</w:t>
      </w:r>
      <w:proofErr w:type="gramStart"/>
      <w:r>
        <w:rPr>
          <w:rFonts w:hint="eastAsia"/>
        </w:rPr>
        <w:t>名</w:t>
      </w:r>
      <w:r>
        <w:t>全部</w:t>
      </w:r>
      <w:proofErr w:type="gramEnd"/>
      <w:r>
        <w:t>字母大写</w:t>
      </w:r>
      <w:r>
        <w:rPr>
          <w:rFonts w:hint="eastAsia"/>
        </w:rPr>
        <w:t>，</w:t>
      </w:r>
      <w:r>
        <w:t>用下划线分</w:t>
      </w:r>
      <w:r>
        <w:rPr>
          <w:rFonts w:hint="eastAsia"/>
        </w:rPr>
        <w:t>隔单词</w:t>
      </w:r>
      <w:r>
        <w:t>；</w:t>
      </w:r>
      <w:r>
        <w:rPr>
          <w:rFonts w:hint="eastAsia"/>
        </w:rPr>
        <w:t>非常</w:t>
      </w:r>
      <w:r>
        <w:t>量字段</w:t>
      </w:r>
      <w:r>
        <w:rPr>
          <w:rFonts w:hint="eastAsia"/>
        </w:rPr>
        <w:t>、</w:t>
      </w:r>
      <w:r>
        <w:t>参数、局部变量</w:t>
      </w:r>
      <w:r>
        <w:rPr>
          <w:rFonts w:hint="eastAsia"/>
        </w:rPr>
        <w:t>以</w:t>
      </w:r>
      <w:r>
        <w:t>小驼峰命名法命名</w:t>
      </w:r>
      <w:r>
        <w:rPr>
          <w:rFonts w:hint="eastAsia"/>
        </w:rPr>
        <w:t>。</w:t>
      </w:r>
      <w:bookmarkEnd w:id="47"/>
    </w:p>
    <w:p w:rsidR="00E67440" w:rsidRDefault="00E67440">
      <w:pPr>
        <w:pStyle w:val="2"/>
      </w:pPr>
      <w:bookmarkStart w:id="48" w:name="_Toc498836241"/>
      <w:bookmarkStart w:id="49" w:name="_Toc484294367"/>
      <w:r>
        <w:rPr>
          <w:rFonts w:hint="eastAsia"/>
        </w:rPr>
        <w:t>设计约束</w:t>
      </w:r>
      <w:bookmarkEnd w:id="48"/>
      <w:bookmarkEnd w:id="49"/>
    </w:p>
    <w:p w:rsidR="00E21DCC" w:rsidRDefault="00E21DCC" w:rsidP="00E21DCC">
      <w:pPr>
        <w:pStyle w:val="3"/>
        <w:numPr>
          <w:ilvl w:val="2"/>
          <w:numId w:val="1"/>
        </w:numPr>
        <w:ind w:left="720" w:hanging="720"/>
      </w:pPr>
      <w:bookmarkStart w:id="50" w:name="_Toc498836242"/>
      <w:bookmarkStart w:id="51" w:name="_Toc484294368"/>
      <w:r>
        <w:t>&lt;</w:t>
      </w:r>
      <w:r>
        <w:rPr>
          <w:rFonts w:hint="eastAsia"/>
        </w:rPr>
        <w:t>设计约束</w:t>
      </w:r>
      <w:proofErr w:type="gramStart"/>
      <w:r>
        <w:rPr>
          <w:rFonts w:hint="eastAsia"/>
        </w:rPr>
        <w:t>一</w:t>
      </w:r>
      <w:proofErr w:type="gramEnd"/>
      <w:r>
        <w:t>&gt;</w:t>
      </w:r>
    </w:p>
    <w:p w:rsidR="00E21DCC" w:rsidRPr="00E21DCC" w:rsidRDefault="00E21DCC" w:rsidP="00E21DCC">
      <w:pPr>
        <w:ind w:left="720"/>
      </w:pPr>
      <w:r>
        <w:rPr>
          <w:rFonts w:hint="eastAsia"/>
        </w:rPr>
        <w:t>后端</w:t>
      </w:r>
      <w:r>
        <w:t>代码</w:t>
      </w:r>
      <w:r>
        <w:rPr>
          <w:rFonts w:hint="eastAsia"/>
        </w:rPr>
        <w:t>使用</w:t>
      </w:r>
      <w:r>
        <w:t>java</w:t>
      </w:r>
      <w:r>
        <w:rPr>
          <w:rFonts w:hint="eastAsia"/>
        </w:rPr>
        <w:t>语言</w:t>
      </w:r>
      <w:r>
        <w:t>。</w:t>
      </w:r>
    </w:p>
    <w:p w:rsidR="00E21DCC" w:rsidRDefault="00E21DCC" w:rsidP="00E21DCC">
      <w:pPr>
        <w:pStyle w:val="3"/>
        <w:numPr>
          <w:ilvl w:val="2"/>
          <w:numId w:val="1"/>
        </w:numPr>
        <w:ind w:left="720" w:hanging="720"/>
      </w:pPr>
      <w:r>
        <w:t>&lt;</w:t>
      </w:r>
      <w:r>
        <w:rPr>
          <w:rFonts w:hint="eastAsia"/>
        </w:rPr>
        <w:t>设计约束二</w:t>
      </w:r>
      <w:r>
        <w:t>&gt;</w:t>
      </w:r>
    </w:p>
    <w:p w:rsidR="00E21DCC" w:rsidRPr="00E21DCC" w:rsidRDefault="00E21DCC" w:rsidP="00E21DCC">
      <w:pPr>
        <w:ind w:left="720"/>
      </w:pPr>
      <w:r>
        <w:rPr>
          <w:rFonts w:hint="eastAsia"/>
        </w:rPr>
        <w:t>后端采用SSH框架</w:t>
      </w:r>
      <w:r>
        <w:t>进行开发。</w:t>
      </w:r>
    </w:p>
    <w:p w:rsidR="00E21DCC" w:rsidRDefault="00E21DCC" w:rsidP="00E21DCC">
      <w:pPr>
        <w:pStyle w:val="3"/>
        <w:numPr>
          <w:ilvl w:val="2"/>
          <w:numId w:val="1"/>
        </w:numPr>
        <w:ind w:left="720" w:hanging="720"/>
      </w:pPr>
      <w:r>
        <w:t>&lt;</w:t>
      </w:r>
      <w:r w:rsidR="00E162CC">
        <w:rPr>
          <w:rFonts w:hint="eastAsia"/>
        </w:rPr>
        <w:t>设计约束三</w:t>
      </w:r>
      <w:r>
        <w:t>&gt;</w:t>
      </w:r>
    </w:p>
    <w:p w:rsidR="00E21DCC" w:rsidRPr="00E21DCC" w:rsidRDefault="00E21DCC" w:rsidP="00E21DCC">
      <w:pPr>
        <w:ind w:left="720"/>
      </w:pPr>
      <w:r>
        <w:rPr>
          <w:rFonts w:hint="eastAsia"/>
        </w:rPr>
        <w:t>前端页面使</w:t>
      </w:r>
      <w:r>
        <w:t>用</w:t>
      </w:r>
      <w:r>
        <w:rPr>
          <w:rFonts w:hint="eastAsia"/>
        </w:rPr>
        <w:t>Bootstrap + jQuery进行</w:t>
      </w:r>
      <w:r>
        <w:t>开发。</w:t>
      </w:r>
    </w:p>
    <w:p w:rsidR="00E67440" w:rsidRDefault="00E67440">
      <w:pPr>
        <w:pStyle w:val="3"/>
        <w:ind w:left="720" w:hanging="720"/>
      </w:pPr>
      <w:r>
        <w:t>&lt;</w:t>
      </w:r>
      <w:r w:rsidR="00E162CC">
        <w:rPr>
          <w:rFonts w:hint="eastAsia"/>
        </w:rPr>
        <w:t>设计约束四</w:t>
      </w:r>
      <w:r>
        <w:t>&gt;</w:t>
      </w:r>
      <w:bookmarkEnd w:id="50"/>
      <w:bookmarkEnd w:id="51"/>
    </w:p>
    <w:p w:rsidR="00E21DCC" w:rsidRPr="007D075C" w:rsidRDefault="00E21DCC" w:rsidP="00E21DCC">
      <w:pPr>
        <w:ind w:left="7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进行建模</w:t>
      </w:r>
      <w:r>
        <w:t>，</w:t>
      </w:r>
      <w:r>
        <w:rPr>
          <w:rFonts w:hint="eastAsia"/>
        </w:rPr>
        <w:t>Eclipse进行服务器端</w:t>
      </w:r>
      <w:r>
        <w:t>代码</w:t>
      </w:r>
      <w:r>
        <w:rPr>
          <w:rFonts w:hint="eastAsia"/>
        </w:rPr>
        <w:t>的</w:t>
      </w:r>
      <w:r>
        <w:t>开发。</w:t>
      </w:r>
    </w:p>
    <w:p w:rsidR="00E21DCC" w:rsidRPr="00E21DCC" w:rsidRDefault="00E21DCC" w:rsidP="00E21DCC"/>
    <w:p w:rsidR="00E67440" w:rsidRDefault="00E67440">
      <w:pPr>
        <w:pStyle w:val="2"/>
      </w:pPr>
      <w:bookmarkStart w:id="52" w:name="_Toc498836243"/>
      <w:bookmarkStart w:id="53" w:name="_Toc484294369"/>
      <w:r>
        <w:rPr>
          <w:rFonts w:hint="eastAsia"/>
        </w:rPr>
        <w:t>联机用户文档和帮助系统需求</w:t>
      </w:r>
      <w:bookmarkEnd w:id="52"/>
      <w:bookmarkEnd w:id="53"/>
    </w:p>
    <w:p w:rsidR="00E21DCC" w:rsidRPr="0048391D" w:rsidRDefault="00E21DCC" w:rsidP="00E21DCC">
      <w:pPr>
        <w:ind w:left="720"/>
      </w:pPr>
      <w:bookmarkStart w:id="54" w:name="_Toc498836245"/>
      <w:bookmarkStart w:id="55" w:name="_Toc484294370"/>
      <w:r>
        <w:rPr>
          <w:rFonts w:hint="eastAsia"/>
        </w:rPr>
        <w:t>对图书</w:t>
      </w:r>
      <w:r>
        <w:t>借阅、图书分享</w:t>
      </w:r>
      <w:r>
        <w:rPr>
          <w:rFonts w:hint="eastAsia"/>
        </w:rPr>
        <w:t>等</w:t>
      </w:r>
      <w:r>
        <w:t>常用功能的</w:t>
      </w:r>
      <w:r>
        <w:rPr>
          <w:rFonts w:hint="eastAsia"/>
        </w:rPr>
        <w:t>使用</w:t>
      </w:r>
      <w:r>
        <w:t>说明页面</w:t>
      </w:r>
      <w:r>
        <w:rPr>
          <w:rFonts w:hint="eastAsia"/>
        </w:rPr>
        <w:t>内容</w:t>
      </w:r>
      <w:r>
        <w:t>应</w:t>
      </w:r>
      <w:r>
        <w:rPr>
          <w:rFonts w:hint="eastAsia"/>
        </w:rPr>
        <w:t>简洁</w:t>
      </w:r>
      <w:r>
        <w:t>，</w:t>
      </w:r>
      <w:r>
        <w:rPr>
          <w:rFonts w:hint="eastAsia"/>
        </w:rPr>
        <w:t>一个</w:t>
      </w:r>
      <w:r>
        <w:t>功能</w:t>
      </w:r>
      <w:r>
        <w:rPr>
          <w:rFonts w:hint="eastAsia"/>
        </w:rPr>
        <w:t>的</w:t>
      </w:r>
      <w:r>
        <w:t>使用说明不能超过</w:t>
      </w:r>
      <w:r>
        <w:rPr>
          <w:rFonts w:hint="eastAsia"/>
        </w:rPr>
        <w:t>500字</w:t>
      </w:r>
      <w:r>
        <w:t>。</w:t>
      </w:r>
    </w:p>
    <w:p w:rsidR="00E67440" w:rsidRDefault="00E67440">
      <w:pPr>
        <w:pStyle w:val="2"/>
      </w:pPr>
      <w:r>
        <w:rPr>
          <w:rFonts w:hint="eastAsia"/>
        </w:rPr>
        <w:t>接口</w:t>
      </w:r>
      <w:bookmarkEnd w:id="54"/>
      <w:bookmarkEnd w:id="55"/>
    </w:p>
    <w:p w:rsidR="00E67440" w:rsidRDefault="00E67440" w:rsidP="00E21DCC">
      <w:pPr>
        <w:pStyle w:val="3"/>
        <w:ind w:left="720" w:hanging="720"/>
      </w:pPr>
      <w:bookmarkStart w:id="56" w:name="_Toc498836246"/>
      <w:bookmarkStart w:id="57" w:name="_Toc484294371"/>
      <w:r>
        <w:rPr>
          <w:rFonts w:hint="eastAsia"/>
        </w:rPr>
        <w:t>用户界面</w:t>
      </w:r>
      <w:bookmarkEnd w:id="56"/>
      <w:bookmarkEnd w:id="57"/>
    </w:p>
    <w:p w:rsidR="00E21DCC" w:rsidRDefault="00E21DCC" w:rsidP="00E21DCC">
      <w:pPr>
        <w:ind w:left="720"/>
      </w:pPr>
      <w:r>
        <w:rPr>
          <w:rFonts w:hint="eastAsia"/>
        </w:rPr>
        <w:t>对于</w:t>
      </w:r>
      <w:r>
        <w:t>一般用户：</w:t>
      </w:r>
      <w:r>
        <w:rPr>
          <w:rFonts w:hint="eastAsia"/>
        </w:rPr>
        <w:t>图书浏览页</w:t>
      </w:r>
      <w:r>
        <w:t>面</w:t>
      </w:r>
      <w:r>
        <w:rPr>
          <w:rFonts w:hint="eastAsia"/>
        </w:rPr>
        <w:t>（</w:t>
      </w:r>
      <w:r>
        <w:t>包含图书</w:t>
      </w:r>
      <w:r>
        <w:rPr>
          <w:rFonts w:hint="eastAsia"/>
        </w:rPr>
        <w:t>查询</w:t>
      </w:r>
      <w:r>
        <w:t>功能）、指定书本详细信息页面、</w:t>
      </w:r>
      <w:r>
        <w:rPr>
          <w:rFonts w:hint="eastAsia"/>
        </w:rPr>
        <w:t>图书信息</w:t>
      </w:r>
      <w:r>
        <w:t>发布页面、图书借阅页面、</w:t>
      </w:r>
      <w:r>
        <w:rPr>
          <w:rFonts w:hint="eastAsia"/>
        </w:rPr>
        <w:t>个人信息</w:t>
      </w:r>
      <w:r>
        <w:t>管理页面</w:t>
      </w:r>
      <w:r>
        <w:rPr>
          <w:rFonts w:hint="eastAsia"/>
        </w:rPr>
        <w:t>、</w:t>
      </w:r>
      <w:r>
        <w:t>图书评论页面、</w:t>
      </w:r>
      <w:r>
        <w:rPr>
          <w:rFonts w:hint="eastAsia"/>
        </w:rPr>
        <w:t>借阅</w:t>
      </w:r>
      <w:r>
        <w:t>记录页面</w:t>
      </w:r>
      <w:r>
        <w:rPr>
          <w:rFonts w:hint="eastAsia"/>
        </w:rPr>
        <w:t>。</w:t>
      </w:r>
    </w:p>
    <w:p w:rsidR="00E21DCC" w:rsidRPr="00E21DCC" w:rsidRDefault="00E21DCC" w:rsidP="00E21DCC">
      <w:pPr>
        <w:ind w:firstLine="720"/>
      </w:pPr>
      <w:r>
        <w:rPr>
          <w:rFonts w:hint="eastAsia"/>
        </w:rPr>
        <w:t>对于管理员</w:t>
      </w:r>
      <w:r>
        <w:t>：</w:t>
      </w:r>
      <w:r>
        <w:rPr>
          <w:rFonts w:hint="eastAsia"/>
        </w:rPr>
        <w:t>账户</w:t>
      </w:r>
      <w:r>
        <w:t>管理页面、图书审核页面、图书信息管理页面。</w:t>
      </w:r>
    </w:p>
    <w:p w:rsidR="00E67440" w:rsidRDefault="00E67440">
      <w:pPr>
        <w:pStyle w:val="3"/>
        <w:ind w:left="720" w:hanging="720"/>
      </w:pPr>
      <w:bookmarkStart w:id="58" w:name="_Toc498836248"/>
      <w:bookmarkStart w:id="59" w:name="_Toc484294373"/>
      <w:r>
        <w:rPr>
          <w:rFonts w:hint="eastAsia"/>
        </w:rPr>
        <w:lastRenderedPageBreak/>
        <w:t>软件接口</w:t>
      </w:r>
      <w:bookmarkEnd w:id="58"/>
      <w:bookmarkEnd w:id="59"/>
    </w:p>
    <w:p w:rsidR="00E21DCC" w:rsidRDefault="00E21DCC" w:rsidP="00E21DCC">
      <w:pPr>
        <w:ind w:left="720"/>
      </w:pPr>
      <w:proofErr w:type="spellStart"/>
      <w:r w:rsidRPr="00210390">
        <w:rPr>
          <w:rFonts w:hint="eastAsia"/>
        </w:rPr>
        <w:t>ip</w:t>
      </w:r>
      <w:proofErr w:type="spellEnd"/>
      <w:r w:rsidRPr="00210390">
        <w:rPr>
          <w:rFonts w:hint="eastAsia"/>
        </w:rPr>
        <w:t>地理位置信息库</w:t>
      </w:r>
      <w:r>
        <w:rPr>
          <w:rFonts w:hint="eastAsia"/>
        </w:rPr>
        <w:t>：</w:t>
      </w:r>
      <w:r w:rsidRPr="00210390">
        <w:t>http://freeapi.ipip.net/</w:t>
      </w:r>
      <w:r>
        <w:rPr>
          <w:rFonts w:hint="eastAsia"/>
        </w:rPr>
        <w:t>（用于</w:t>
      </w:r>
      <w:r>
        <w:t>根据用户</w:t>
      </w:r>
      <w:proofErr w:type="spellStart"/>
      <w:r>
        <w:t>ip</w:t>
      </w:r>
      <w:proofErr w:type="spellEnd"/>
      <w:r>
        <w:t>获得地理信息推荐附近的书）</w:t>
      </w:r>
    </w:p>
    <w:p w:rsidR="00E21DCC" w:rsidRPr="00E21DCC" w:rsidRDefault="00E21DCC" w:rsidP="00E21DCC">
      <w:pPr>
        <w:ind w:left="720"/>
      </w:pPr>
      <w:r w:rsidRPr="00210390">
        <w:rPr>
          <w:rFonts w:hint="eastAsia"/>
        </w:rPr>
        <w:t>色情图片识别</w:t>
      </w:r>
      <w:r>
        <w:rPr>
          <w:rFonts w:hint="eastAsia"/>
        </w:rPr>
        <w:t>服务</w:t>
      </w:r>
      <w:r>
        <w:t>：</w:t>
      </w:r>
      <w:hyperlink r:id="rId14" w:history="1">
        <w:r w:rsidRPr="005E6C98">
          <w:rPr>
            <w:rStyle w:val="ae"/>
          </w:rPr>
          <w:t>http://apistore.baidu.com/apiworks/servicedetail/1372.html</w:t>
        </w:r>
      </w:hyperlink>
      <w:r>
        <w:rPr>
          <w:rFonts w:hint="eastAsia"/>
        </w:rPr>
        <w:t>（</w:t>
      </w:r>
      <w:r>
        <w:t>用于</w:t>
      </w:r>
      <w:r>
        <w:rPr>
          <w:rFonts w:hint="eastAsia"/>
        </w:rPr>
        <w:t>协助图书信息</w:t>
      </w:r>
      <w:r>
        <w:t>审核）</w:t>
      </w:r>
    </w:p>
    <w:p w:rsidR="00E67440" w:rsidRDefault="00E67440" w:rsidP="00E21DCC">
      <w:pPr>
        <w:pStyle w:val="3"/>
        <w:ind w:left="720" w:hanging="720"/>
      </w:pPr>
      <w:bookmarkStart w:id="60" w:name="_Toc498836249"/>
      <w:bookmarkStart w:id="61" w:name="_Toc484294374"/>
      <w:r>
        <w:rPr>
          <w:rFonts w:hint="eastAsia"/>
        </w:rPr>
        <w:t>通信接口</w:t>
      </w:r>
      <w:bookmarkEnd w:id="60"/>
      <w:bookmarkEnd w:id="61"/>
    </w:p>
    <w:p w:rsidR="00E21DCC" w:rsidRPr="00E21DCC" w:rsidRDefault="00E21DCC" w:rsidP="00E21DCC">
      <w:pPr>
        <w:ind w:left="720"/>
      </w:pPr>
      <w:r>
        <w:rPr>
          <w:rFonts w:hint="eastAsia"/>
        </w:rPr>
        <w:t>HTTP协议</w:t>
      </w:r>
    </w:p>
    <w:p w:rsidR="00E67440" w:rsidRDefault="00E67440" w:rsidP="00E21DCC">
      <w:pPr>
        <w:pStyle w:val="2"/>
      </w:pPr>
      <w:bookmarkStart w:id="62" w:name="_Toc498836252"/>
      <w:bookmarkStart w:id="63" w:name="_Toc484294375"/>
      <w:r>
        <w:rPr>
          <w:rFonts w:hint="eastAsia"/>
        </w:rPr>
        <w:t>适用的标准</w:t>
      </w:r>
      <w:bookmarkEnd w:id="62"/>
      <w:bookmarkEnd w:id="63"/>
    </w:p>
    <w:p w:rsidR="00E21DCC" w:rsidRDefault="00E21DCC" w:rsidP="00E21DCC">
      <w:pPr>
        <w:ind w:firstLine="720"/>
      </w:pPr>
      <w:r>
        <w:rPr>
          <w:rFonts w:hint="eastAsia"/>
        </w:rPr>
        <w:t>W3C的HTML5标准</w:t>
      </w:r>
    </w:p>
    <w:p w:rsidR="00E21DCC" w:rsidRDefault="00E21DCC" w:rsidP="00E21DCC">
      <w:pPr>
        <w:ind w:firstLine="720"/>
      </w:pPr>
      <w:r>
        <w:rPr>
          <w:rFonts w:hint="eastAsia"/>
        </w:rPr>
        <w:t>ECMA-262标准</w:t>
      </w:r>
    </w:p>
    <w:p w:rsidR="00E21DCC" w:rsidRPr="00E21DCC" w:rsidRDefault="00E21DCC" w:rsidP="00E21DCC">
      <w:pPr>
        <w:ind w:firstLine="720"/>
      </w:pPr>
      <w:r>
        <w:rPr>
          <w:rFonts w:hint="eastAsia"/>
        </w:rPr>
        <w:t>CSS2.1标准</w:t>
      </w:r>
    </w:p>
    <w:sectPr w:rsidR="00E21DCC" w:rsidRPr="00E21DCC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80D" w:rsidRDefault="004C680D">
      <w:r>
        <w:separator/>
      </w:r>
    </w:p>
  </w:endnote>
  <w:endnote w:type="continuationSeparator" w:id="0">
    <w:p w:rsidR="004C680D" w:rsidRDefault="004C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A2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2C49" w:rsidRDefault="007A2C49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2C49" w:rsidRDefault="007A2C4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A2C49" w:rsidRDefault="007A2C49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4D94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7A2C49" w:rsidRDefault="007A2C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80D" w:rsidRDefault="004C680D">
      <w:r>
        <w:separator/>
      </w:r>
    </w:p>
  </w:footnote>
  <w:footnote w:type="continuationSeparator" w:id="0">
    <w:p w:rsidR="004C680D" w:rsidRDefault="004C6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C49" w:rsidRDefault="007A2C49">
    <w:pPr>
      <w:rPr>
        <w:sz w:val="24"/>
      </w:rPr>
    </w:pPr>
  </w:p>
  <w:p w:rsidR="007A2C49" w:rsidRDefault="007A2C49">
    <w:pPr>
      <w:pBdr>
        <w:top w:val="single" w:sz="6" w:space="1" w:color="auto"/>
      </w:pBdr>
      <w:rPr>
        <w:sz w:val="24"/>
      </w:rPr>
    </w:pPr>
  </w:p>
  <w:p w:rsidR="007A2C49" w:rsidRDefault="007A2C4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7A2C49" w:rsidRDefault="007A2C49">
    <w:pPr>
      <w:pBdr>
        <w:bottom w:val="single" w:sz="6" w:space="1" w:color="auto"/>
      </w:pBdr>
      <w:jc w:val="right"/>
      <w:rPr>
        <w:sz w:val="24"/>
      </w:rPr>
    </w:pPr>
  </w:p>
  <w:p w:rsidR="007A2C49" w:rsidRDefault="007A2C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A2C49">
      <w:tc>
        <w:tcPr>
          <w:tcW w:w="6379" w:type="dxa"/>
        </w:tcPr>
        <w:p w:rsidR="007A2C49" w:rsidRDefault="007A2C4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A2C49" w:rsidRDefault="007A2C4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 w:rsidR="009D4BD7">
            <w:rPr>
              <w:rFonts w:ascii="Times New Roman"/>
              <w:noProof/>
            </w:rPr>
            <w:t>Version:           &lt;1.3</w:t>
          </w:r>
          <w:r>
            <w:rPr>
              <w:rFonts w:ascii="Times New Roman"/>
              <w:noProof/>
            </w:rPr>
            <w:t>&gt;</w:t>
          </w:r>
        </w:p>
      </w:tc>
    </w:tr>
    <w:tr w:rsidR="007A2C49">
      <w:tc>
        <w:tcPr>
          <w:tcW w:w="6379" w:type="dxa"/>
        </w:tcPr>
        <w:p w:rsidR="007A2C49" w:rsidRDefault="007A2C4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7A2C49" w:rsidRDefault="007A2C49">
          <w:r>
            <w:rPr>
              <w:rFonts w:ascii="Times New Roman"/>
            </w:rPr>
            <w:t xml:space="preserve">  </w:t>
          </w:r>
          <w:r w:rsidR="009D4BD7">
            <w:rPr>
              <w:rFonts w:ascii="Times New Roman"/>
              <w:noProof/>
            </w:rPr>
            <w:t>Date:  &lt;04</w:t>
          </w:r>
          <w:r>
            <w:rPr>
              <w:rFonts w:ascii="Times New Roman"/>
              <w:noProof/>
            </w:rPr>
            <w:t>/06/17&gt;</w:t>
          </w:r>
        </w:p>
      </w:tc>
    </w:tr>
  </w:tbl>
  <w:p w:rsidR="007A2C49" w:rsidRDefault="007A2C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9283E0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A77956"/>
    <w:multiLevelType w:val="hybridMultilevel"/>
    <w:tmpl w:val="E5B26D90"/>
    <w:lvl w:ilvl="0" w:tplc="4A9A6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D7B6CB3"/>
    <w:multiLevelType w:val="hybridMultilevel"/>
    <w:tmpl w:val="1682D3FC"/>
    <w:lvl w:ilvl="0" w:tplc="E0604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7D9097C"/>
    <w:multiLevelType w:val="hybridMultilevel"/>
    <w:tmpl w:val="38D24D9A"/>
    <w:lvl w:ilvl="0" w:tplc="F8AEC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8186302"/>
    <w:multiLevelType w:val="multilevel"/>
    <w:tmpl w:val="FACAA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B60178"/>
    <w:multiLevelType w:val="hybridMultilevel"/>
    <w:tmpl w:val="53E4C480"/>
    <w:lvl w:ilvl="0" w:tplc="2AAEA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B9"/>
    <w:rsid w:val="0003077B"/>
    <w:rsid w:val="000A036F"/>
    <w:rsid w:val="00104A24"/>
    <w:rsid w:val="00132927"/>
    <w:rsid w:val="0015797F"/>
    <w:rsid w:val="001E6EB0"/>
    <w:rsid w:val="00272C8F"/>
    <w:rsid w:val="0028141E"/>
    <w:rsid w:val="002E147E"/>
    <w:rsid w:val="00363576"/>
    <w:rsid w:val="00363BF8"/>
    <w:rsid w:val="00381403"/>
    <w:rsid w:val="00435396"/>
    <w:rsid w:val="00497B7F"/>
    <w:rsid w:val="004A32E0"/>
    <w:rsid w:val="004B3054"/>
    <w:rsid w:val="004C680D"/>
    <w:rsid w:val="004D184C"/>
    <w:rsid w:val="00552187"/>
    <w:rsid w:val="005711DF"/>
    <w:rsid w:val="005F7458"/>
    <w:rsid w:val="00722C39"/>
    <w:rsid w:val="007A2C49"/>
    <w:rsid w:val="007A42BE"/>
    <w:rsid w:val="00873FE5"/>
    <w:rsid w:val="00886CE6"/>
    <w:rsid w:val="008A42A3"/>
    <w:rsid w:val="008C0119"/>
    <w:rsid w:val="00911590"/>
    <w:rsid w:val="00996962"/>
    <w:rsid w:val="009A29C7"/>
    <w:rsid w:val="009D4BD7"/>
    <w:rsid w:val="00A0303D"/>
    <w:rsid w:val="00A221D3"/>
    <w:rsid w:val="00A724F5"/>
    <w:rsid w:val="00A74D94"/>
    <w:rsid w:val="00B47AB9"/>
    <w:rsid w:val="00BF73B2"/>
    <w:rsid w:val="00C056D7"/>
    <w:rsid w:val="00C44889"/>
    <w:rsid w:val="00CC27DB"/>
    <w:rsid w:val="00DA1C72"/>
    <w:rsid w:val="00DC13AA"/>
    <w:rsid w:val="00DD3026"/>
    <w:rsid w:val="00DD6094"/>
    <w:rsid w:val="00DF0495"/>
    <w:rsid w:val="00E162CC"/>
    <w:rsid w:val="00E21DCC"/>
    <w:rsid w:val="00E67440"/>
    <w:rsid w:val="00EB3996"/>
    <w:rsid w:val="00F7404D"/>
    <w:rsid w:val="00F92276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517A9"/>
  <w15:chartTrackingRefBased/>
  <w15:docId w15:val="{D35D6775-38FC-40D0-BF51-3C29D1A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Date"/>
    <w:basedOn w:val="a"/>
    <w:next w:val="a"/>
    <w:link w:val="af2"/>
    <w:rsid w:val="00B47AB9"/>
    <w:pPr>
      <w:ind w:leftChars="2500" w:left="100"/>
    </w:pPr>
  </w:style>
  <w:style w:type="character" w:customStyle="1" w:styleId="af2">
    <w:name w:val="日期 字符"/>
    <w:basedOn w:val="a0"/>
    <w:link w:val="af1"/>
    <w:rsid w:val="00B47AB9"/>
    <w:rPr>
      <w:rFonts w:ascii="宋体"/>
    </w:rPr>
  </w:style>
  <w:style w:type="character" w:styleId="af3">
    <w:name w:val="Emphasis"/>
    <w:basedOn w:val="a0"/>
    <w:qFormat/>
    <w:rsid w:val="009A29C7"/>
    <w:rPr>
      <w:i/>
    </w:rPr>
  </w:style>
  <w:style w:type="character" w:styleId="af4">
    <w:name w:val="Mention"/>
    <w:basedOn w:val="a0"/>
    <w:uiPriority w:val="99"/>
    <w:semiHidden/>
    <w:unhideWhenUsed/>
    <w:rsid w:val="005F7458"/>
    <w:rPr>
      <w:color w:val="2B579A"/>
      <w:shd w:val="clear" w:color="auto" w:fill="E6E6E6"/>
    </w:rPr>
  </w:style>
  <w:style w:type="paragraph" w:styleId="af5">
    <w:name w:val="List Paragraph"/>
    <w:basedOn w:val="a"/>
    <w:uiPriority w:val="34"/>
    <w:qFormat/>
    <w:rsid w:val="000A0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awstein.com/posts/google-java-styl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store.baidu.com/apiworks/servicedetail/1372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hawstein.com/posts/google-java-sty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so.com/doc/2920715-3082096.html" TargetMode="External"/><Relationship Id="rId14" Type="http://schemas.openxmlformats.org/officeDocument/2006/relationships/hyperlink" Target="http://apistore.baidu.com/apiworks/servicedetail/1372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\Desktop\&#36719;&#20214;&#24037;&#31243;\&#25442;&#20070;&#39033;&#30446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18A3-CED5-4FD5-A671-D3838006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328</TotalTime>
  <Pages>14</Pages>
  <Words>1330</Words>
  <Characters>7584</Characters>
  <Application>Microsoft Office Word</Application>
  <DocSecurity>0</DocSecurity>
  <Lines>63</Lines>
  <Paragraphs>17</Paragraphs>
  <ScaleCrop>false</ScaleCrop>
  <Company>&lt;SJTU&gt;</Company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Xia</dc:creator>
  <cp:keywords/>
  <cp:lastModifiedBy>Administrator</cp:lastModifiedBy>
  <cp:revision>16</cp:revision>
  <cp:lastPrinted>1899-12-31T16:00:00Z</cp:lastPrinted>
  <dcterms:created xsi:type="dcterms:W3CDTF">2017-06-03T07:17:00Z</dcterms:created>
  <dcterms:modified xsi:type="dcterms:W3CDTF">2017-06-09T06:44:00Z</dcterms:modified>
</cp:coreProperties>
</file>