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E0A5F">
        <w:rPr>
          <w:rFonts w:ascii="Arial" w:hAnsi="Arial" w:hint="eastAsia"/>
        </w:rPr>
        <w:t>&lt;</w:t>
      </w:r>
      <w:r w:rsidR="0018420C">
        <w:rPr>
          <w:rFonts w:hint="eastAsia"/>
        </w:rPr>
        <w:t>“阅享”图书交流平台</w:t>
      </w:r>
      <w:r w:rsidR="005E0A5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E0A5F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B5B9E"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 w:rsidR="002B5B9E"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 w:rsidR="002B5B9E"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2B5B9E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B5B9E">
              <w:rPr>
                <w:rFonts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B5B9E">
              <w:rPr>
                <w:rFonts w:hint="eastAsia"/>
              </w:rPr>
              <w:t>于海锋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>
        <w:rPr>
          <w:noProof/>
        </w:rPr>
      </w:r>
      <w:r w:rsidR="00E672A3">
        <w:rPr>
          <w:noProof/>
        </w:rPr>
        <w:fldChar w:fldCharType="separate"/>
      </w:r>
      <w:r w:rsidR="005E0A5F">
        <w:rPr>
          <w:noProof/>
        </w:rPr>
        <w:t>3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5E0A5F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5E0A5F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5E0A5F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5E0A5F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 w:rsidR="002B5B9E">
        <w:rPr>
          <w:rFonts w:hint="eastAsia"/>
          <w:noProof/>
        </w:rPr>
        <w:t>缺陷分布情况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5E0A5F">
        <w:rPr>
          <w:noProof/>
        </w:rPr>
        <w:t>3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E0A5F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2B5B9E" w:rsidRPr="002B5B9E" w:rsidRDefault="002B5B9E" w:rsidP="002B5B9E">
      <w:pPr>
        <w:rPr>
          <w:rFonts w:hint="eastAsia"/>
        </w:rPr>
      </w:pPr>
      <w:r>
        <w:rPr>
          <w:rFonts w:hint="eastAsia"/>
        </w:rPr>
        <w:t>本测试报告是对于“阅享”图书交流平台所进行的测试的报告，目的是为了总结在测试中的内容与问题，故形成此报告。</w:t>
      </w:r>
    </w:p>
    <w:p w:rsidR="00F03B5C" w:rsidRDefault="00F03B5C">
      <w:pPr>
        <w:pStyle w:val="1"/>
      </w:pPr>
      <w:bookmarkStart w:id="1" w:name="_Toc139033288"/>
      <w:r>
        <w:rPr>
          <w:rFonts w:hint="eastAsia"/>
        </w:rPr>
        <w:t>测试结果摘要</w:t>
      </w:r>
      <w:bookmarkEnd w:id="1"/>
    </w:p>
    <w:p w:rsidR="002B5B9E" w:rsidRDefault="00E60118" w:rsidP="002B5B9E">
      <w:r>
        <w:rPr>
          <w:rFonts w:hint="eastAsia"/>
        </w:rPr>
        <w:t>在单元测试阶段，各自在编码完成后进行了测试，找出了一些错误。</w:t>
      </w:r>
    </w:p>
    <w:p w:rsidR="00E60118" w:rsidRDefault="00E60118" w:rsidP="002B5B9E">
      <w:r>
        <w:rPr>
          <w:rFonts w:hint="eastAsia"/>
        </w:rPr>
        <w:t>在集成测试阶段，对于整个网站的主要流程进行了测试，找出了一些在流程上原来未考虑到的问题，在发布书籍和购书的流程，考虑到用户体验，在UI设计上需进行优化。</w:t>
      </w:r>
    </w:p>
    <w:p w:rsidR="00E60118" w:rsidRPr="002B5B9E" w:rsidRDefault="00E60118" w:rsidP="002B5B9E">
      <w:pPr>
        <w:rPr>
          <w:rFonts w:hint="eastAsia"/>
        </w:rPr>
      </w:pPr>
      <w:r>
        <w:rPr>
          <w:rFonts w:hint="eastAsia"/>
        </w:rPr>
        <w:t>在系统测试阶段，对于网站的非功能需求进行了测试，暴露了一些运行方面的问题。</w:t>
      </w:r>
    </w:p>
    <w:p w:rsidR="00F03B5C" w:rsidRDefault="00F03B5C">
      <w:pPr>
        <w:pStyle w:val="1"/>
      </w:pPr>
      <w:bookmarkStart w:id="2" w:name="_Toc139033289"/>
      <w:r>
        <w:rPr>
          <w:rFonts w:hint="eastAsia"/>
        </w:rPr>
        <w:t>基于需求的测试覆盖</w:t>
      </w:r>
      <w:bookmarkEnd w:id="2"/>
    </w:p>
    <w:p w:rsidR="003617F3" w:rsidRDefault="003617F3" w:rsidP="003617F3">
      <w:r>
        <w:rPr>
          <w:rFonts w:hint="eastAsia"/>
        </w:rPr>
        <w:t>首先，对于各个测试进行了等价类划分，分别是有效等价类与无效等价类，根据等价类覆盖来进行测试。</w:t>
      </w:r>
    </w:p>
    <w:p w:rsidR="003617F3" w:rsidRDefault="003617F3" w:rsidP="003617F3">
      <w:r>
        <w:rPr>
          <w:rFonts w:hint="eastAsia"/>
        </w:rPr>
        <w:t>其次，进行了边界值分析，寻找在边界附近的值来进行测试。</w:t>
      </w:r>
    </w:p>
    <w:p w:rsidR="003617F3" w:rsidRDefault="003617F3" w:rsidP="003617F3">
      <w:r>
        <w:rPr>
          <w:rFonts w:hint="eastAsia"/>
        </w:rPr>
        <w:t>然后，基于需求，找出了其他可能的边界条件。</w:t>
      </w:r>
    </w:p>
    <w:p w:rsidR="003617F3" w:rsidRDefault="003617F3" w:rsidP="003617F3">
      <w:pPr>
        <w:rPr>
          <w:rFonts w:hint="eastAsia"/>
        </w:rPr>
      </w:pPr>
      <w:r>
        <w:rPr>
          <w:rFonts w:hint="eastAsia"/>
        </w:rPr>
        <w:t>再次，由于本项目是WE</w:t>
      </w:r>
      <w:r>
        <w:t>B</w:t>
      </w:r>
      <w:r>
        <w:rPr>
          <w:rFonts w:hint="eastAsia"/>
        </w:rPr>
        <w:t>项目，所以进行了基于WEB的测试，从内容测试、界面测试、导航测试、功能测试、配置测试、安全性测试、性能测试进行了测试。</w:t>
      </w:r>
    </w:p>
    <w:p w:rsidR="003617F3" w:rsidRDefault="003617F3" w:rsidP="003617F3">
      <w:r>
        <w:rPr>
          <w:rFonts w:hint="eastAsia"/>
        </w:rPr>
        <w:t>最后，进行了随机测试，随机生成了一些测试用例进行测试。</w:t>
      </w:r>
    </w:p>
    <w:p w:rsidR="003617F3" w:rsidRDefault="003617F3" w:rsidP="003617F3">
      <w:r>
        <w:rPr>
          <w:rFonts w:hint="eastAsia"/>
        </w:rPr>
        <w:t>测试的结果是，边界值附近的测试寻找到了较多的问题，在随机用例生成中也找到了一些问题。</w:t>
      </w:r>
    </w:p>
    <w:p w:rsidR="003617F3" w:rsidRPr="003617F3" w:rsidRDefault="003617F3" w:rsidP="003617F3">
      <w:pPr>
        <w:rPr>
          <w:rFonts w:hint="eastAsia"/>
        </w:rPr>
      </w:pPr>
      <w:r>
        <w:rPr>
          <w:rFonts w:hint="eastAsia"/>
        </w:rPr>
        <w:t>在屡次测试中，找到的问题逐渐减少。</w:t>
      </w:r>
    </w:p>
    <w:p w:rsidR="00F03B5C" w:rsidRDefault="003617F3">
      <w:pPr>
        <w:pStyle w:val="1"/>
      </w:pPr>
      <w:bookmarkStart w:id="3" w:name="_Toc139033290"/>
      <w:r>
        <w:rPr>
          <w:rFonts w:hint="eastAsia"/>
        </w:rPr>
        <w:t>基于代码的测试覆盖</w:t>
      </w:r>
      <w:bookmarkEnd w:id="3"/>
    </w:p>
    <w:p w:rsidR="003617F3" w:rsidRDefault="006D1060" w:rsidP="003617F3">
      <w:r>
        <w:rPr>
          <w:rFonts w:hint="eastAsia"/>
        </w:rPr>
        <w:t>首先，进行了控制流测试，分别进行了语句测试、判定测试、条件测试、判定/条件测试、条件测试、路径测试，对于每一个功能都进行了测试。</w:t>
      </w:r>
    </w:p>
    <w:p w:rsidR="006D1060" w:rsidRDefault="006D1060" w:rsidP="003617F3">
      <w:r>
        <w:rPr>
          <w:rFonts w:hint="eastAsia"/>
        </w:rPr>
        <w:t>其次，进行了基本路径测试，在控制流图中计算区域数，设计独立程序执行路径。</w:t>
      </w:r>
    </w:p>
    <w:p w:rsidR="006D1060" w:rsidRDefault="006D1060" w:rsidP="003617F3">
      <w:r>
        <w:rPr>
          <w:rFonts w:hint="eastAsia"/>
        </w:rPr>
        <w:t>最后，进行了数据流测试。</w:t>
      </w:r>
    </w:p>
    <w:p w:rsidR="006D1060" w:rsidRDefault="006D1060" w:rsidP="003617F3">
      <w:pPr>
        <w:rPr>
          <w:rFonts w:hint="eastAsia"/>
        </w:rPr>
      </w:pPr>
      <w:r>
        <w:rPr>
          <w:rFonts w:hint="eastAsia"/>
        </w:rPr>
        <w:t>测试问题的分布呈现散列状，无明显规律。</w:t>
      </w:r>
    </w:p>
    <w:p w:rsidR="006D1060" w:rsidRPr="006D1060" w:rsidRDefault="006D1060" w:rsidP="003617F3">
      <w:pPr>
        <w:rPr>
          <w:rFonts w:hint="eastAsia"/>
        </w:rPr>
      </w:pPr>
      <w:r>
        <w:rPr>
          <w:rFonts w:hint="eastAsia"/>
        </w:rPr>
        <w:t>在屡次测试中，找到的问题逐渐减少。</w:t>
      </w:r>
    </w:p>
    <w:p w:rsidR="00F03B5C" w:rsidRDefault="00F03B5C">
      <w:pPr>
        <w:pStyle w:val="1"/>
      </w:pPr>
      <w:bookmarkStart w:id="4" w:name="_Toc139033291"/>
      <w:r>
        <w:rPr>
          <w:rFonts w:hint="eastAsia"/>
        </w:rPr>
        <w:t>建议措施</w:t>
      </w:r>
      <w:bookmarkEnd w:id="4"/>
    </w:p>
    <w:p w:rsidR="006D1060" w:rsidRPr="006D1060" w:rsidRDefault="006D1060" w:rsidP="006D1060">
      <w:pPr>
        <w:rPr>
          <w:rFonts w:hint="eastAsia"/>
        </w:rPr>
      </w:pPr>
      <w:r>
        <w:rPr>
          <w:rFonts w:hint="eastAsia"/>
        </w:rPr>
        <w:t>根据测试结果，修改错误问题，对流程进行优化，对UI进行优化。</w:t>
      </w:r>
    </w:p>
    <w:p w:rsidR="00F03B5C" w:rsidRDefault="002B5B9E" w:rsidP="006D1060">
      <w:pPr>
        <w:pStyle w:val="1"/>
      </w:pPr>
      <w:r>
        <w:rPr>
          <w:rFonts w:hint="eastAsia"/>
        </w:rPr>
        <w:t>缺陷分布情况</w:t>
      </w:r>
    </w:p>
    <w:p w:rsidR="006D1060" w:rsidRPr="006D1060" w:rsidRDefault="006D1060" w:rsidP="006D1060">
      <w:pPr>
        <w:rPr>
          <w:rFonts w:hint="eastAsia"/>
        </w:rPr>
      </w:pPr>
      <w:r>
        <w:rPr>
          <w:rFonts w:hint="eastAsia"/>
        </w:rPr>
        <w:t>缺陷主要分布在借书流程中，具体来说是借书车中对于订单的处理，以及查看图书的流程中。缺陷呈现集合式分布的状态。</w:t>
      </w:r>
      <w:bookmarkStart w:id="5" w:name="_GoBack"/>
      <w:bookmarkEnd w:id="5"/>
    </w:p>
    <w:sectPr w:rsidR="006D1060" w:rsidRPr="006D106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AEE" w:rsidRDefault="00666AEE">
      <w:r>
        <w:separator/>
      </w:r>
    </w:p>
  </w:endnote>
  <w:endnote w:type="continuationSeparator" w:id="0">
    <w:p w:rsidR="00666AEE" w:rsidRDefault="0066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5E0A5F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</w:t>
          </w:r>
          <w:r w:rsidR="0018420C">
            <w:rPr>
              <w:rFonts w:ascii="Times New Roman" w:hint="eastAsia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D1060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D1060" w:rsidRPr="006D1060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AEE" w:rsidRDefault="00666AEE">
      <w:r>
        <w:separator/>
      </w:r>
    </w:p>
  </w:footnote>
  <w:footnote w:type="continuationSeparator" w:id="0">
    <w:p w:rsidR="00666AEE" w:rsidRDefault="0066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E0A5F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5E0A5F">
            <w:rPr>
              <w:rFonts w:ascii="Times New Roman" w:hint="eastAsia"/>
            </w:rPr>
            <w:t>&lt;</w:t>
          </w:r>
          <w:r w:rsidR="002B5B9E">
            <w:rPr>
              <w:rFonts w:hint="eastAsia"/>
            </w:rPr>
            <w:t>“阅享”图书交流平台</w:t>
          </w:r>
          <w:r w:rsidR="005E0A5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E0A5F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2B5B9E">
            <w:rPr>
              <w:rFonts w:ascii="Times New Roman"/>
              <w:noProof/>
            </w:rPr>
            <w:t>&lt;10/9/2017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5F"/>
    <w:rsid w:val="00170A0C"/>
    <w:rsid w:val="0018420C"/>
    <w:rsid w:val="002B5B9E"/>
    <w:rsid w:val="0035274A"/>
    <w:rsid w:val="003617F3"/>
    <w:rsid w:val="005E0A5F"/>
    <w:rsid w:val="00666AEE"/>
    <w:rsid w:val="006D1060"/>
    <w:rsid w:val="00752A83"/>
    <w:rsid w:val="00C5163B"/>
    <w:rsid w:val="00D67C01"/>
    <w:rsid w:val="00DA2E87"/>
    <w:rsid w:val="00E1457C"/>
    <w:rsid w:val="00E60118"/>
    <w:rsid w:val="00E672A3"/>
    <w:rsid w:val="00F03B5C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85FA5"/>
  <w15:chartTrackingRefBased/>
  <w15:docId w15:val="{77D71340-09A9-494D-9B7E-E28F7917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93</TotalTime>
  <Pages>4</Pages>
  <Words>178</Words>
  <Characters>1020</Characters>
  <Application>Microsoft Office Word</Application>
  <DocSecurity>0</DocSecurity>
  <Lines>8</Lines>
  <Paragraphs>2</Paragraphs>
  <ScaleCrop>false</ScaleCrop>
  <Company>&lt;SJTU&gt;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yhf</dc:creator>
  <cp:keywords/>
  <cp:lastModifiedBy>11</cp:lastModifiedBy>
  <cp:revision>1</cp:revision>
  <dcterms:created xsi:type="dcterms:W3CDTF">2017-09-10T01:03:00Z</dcterms:created>
  <dcterms:modified xsi:type="dcterms:W3CDTF">2017-09-10T07:56:00Z</dcterms:modified>
</cp:coreProperties>
</file>